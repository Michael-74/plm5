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53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725"/>
        <w:gridCol w:w="2343"/>
      </w:tblGrid>
      <w:tr w:rsidR="00785117" w:rsidRPr="00821D58" w:rsidTr="00E125DC">
        <w:trPr>
          <w:trHeight w:val="348"/>
        </w:trPr>
        <w:tc>
          <w:tcPr>
            <w:tcW w:w="17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5117" w:rsidRPr="00821D58" w:rsidRDefault="00785117" w:rsidP="00785117">
            <w:pPr>
              <w:pStyle w:val="ac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Станция</w:t>
            </w:r>
          </w:p>
        </w:tc>
        <w:tc>
          <w:tcPr>
            <w:tcW w:w="234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85117" w:rsidRPr="00821D58" w:rsidRDefault="00785117" w:rsidP="00785117">
            <w:pPr>
              <w:pStyle w:val="ac"/>
              <w:jc w:val="left"/>
              <w:rPr>
                <w:rFonts w:ascii="Times New Roman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 w:eastAsia="ru-RU"/>
              </w:rPr>
              <w:t>Опросный лист</w:t>
            </w:r>
          </w:p>
        </w:tc>
      </w:tr>
      <w:tr w:rsidR="00785117" w:rsidRPr="00821D58" w:rsidTr="00785117">
        <w:trPr>
          <w:trHeight w:val="479"/>
        </w:trPr>
        <w:tc>
          <w:tcPr>
            <w:tcW w:w="172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85117" w:rsidRPr="00FD6E81" w:rsidRDefault="00FD6E81" w:rsidP="00FD6E81">
            <w:pPr>
              <w:pStyle w:val="ac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FD6E81">
              <w:rPr>
                <w:rFonts w:ascii="Times New Roman" w:hAnsi="Times New Roman"/>
                <w:sz w:val="24"/>
                <w:szCs w:val="24"/>
                <w:lang w:val="en-US" w:eastAsia="ru-RU"/>
              </w:rPr>
              <w:t>{station_num}</w:t>
            </w:r>
          </w:p>
        </w:tc>
        <w:tc>
          <w:tcPr>
            <w:tcW w:w="23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785117" w:rsidRPr="00FD6E81" w:rsidRDefault="00FD6E81" w:rsidP="00785117">
            <w:pPr>
              <w:pStyle w:val="ac"/>
              <w:jc w:val="left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 w:rsidRPr="00FD6E81">
              <w:rPr>
                <w:rFonts w:ascii="Times New Roman" w:hAnsi="Times New Roman"/>
                <w:sz w:val="24"/>
                <w:szCs w:val="24"/>
                <w:lang w:val="en-US" w:eastAsia="ru-RU"/>
              </w:rPr>
              <w:t>{ol_num}</w:t>
            </w:r>
          </w:p>
        </w:tc>
      </w:tr>
    </w:tbl>
    <w:p w:rsidR="00E6202A" w:rsidRPr="00821D58" w:rsidRDefault="00E6202A" w:rsidP="00E6202A">
      <w:pPr>
        <w:jc w:val="right"/>
      </w:pPr>
      <w:r w:rsidRPr="00821D58">
        <w:t xml:space="preserve"> Утверждаю:</w:t>
      </w:r>
    </w:p>
    <w:p w:rsidR="007A0900" w:rsidRDefault="00220AAC" w:rsidP="007A0900">
      <w:pPr>
        <w:jc w:val="right"/>
      </w:pPr>
      <w:r w:rsidRPr="00821D58">
        <w:t xml:space="preserve">Директор </w:t>
      </w:r>
      <w:r w:rsidR="00FD6E81" w:rsidRPr="007A0900">
        <w:t>{</w:t>
      </w:r>
      <w:r w:rsidR="00FD6E81" w:rsidRPr="00FD6E81">
        <w:rPr>
          <w:lang w:val="en-US"/>
        </w:rPr>
        <w:t>company</w:t>
      </w:r>
      <w:r w:rsidR="00FD6E81" w:rsidRPr="007A0900">
        <w:t>}</w:t>
      </w:r>
      <w:r w:rsidR="00785117">
        <w:rPr>
          <w:sz w:val="22"/>
          <w:szCs w:val="22"/>
        </w:rPr>
        <w:t xml:space="preserve">                                            </w:t>
      </w:r>
      <w:r w:rsidR="007A0900" w:rsidRPr="004B3642">
        <w:t>_____________________</w:t>
      </w:r>
      <w:r w:rsidR="007A0900" w:rsidRPr="007A0900">
        <w:t>{</w:t>
      </w:r>
      <w:r w:rsidR="007A0900">
        <w:rPr>
          <w:lang w:val="en-US"/>
        </w:rPr>
        <w:t>director</w:t>
      </w:r>
      <w:r w:rsidR="007A0900" w:rsidRPr="007A0900">
        <w:t>}</w:t>
      </w:r>
    </w:p>
    <w:p w:rsidR="008B0470" w:rsidRDefault="008B0470" w:rsidP="00785117">
      <w:pPr>
        <w:tabs>
          <w:tab w:val="left" w:pos="4320"/>
          <w:tab w:val="right" w:pos="9921"/>
        </w:tabs>
        <w:rPr>
          <w:sz w:val="22"/>
          <w:szCs w:val="22"/>
        </w:rPr>
      </w:pPr>
    </w:p>
    <w:p w:rsidR="00785117" w:rsidRPr="00534D7F" w:rsidRDefault="00785117" w:rsidP="00785117">
      <w:pPr>
        <w:tabs>
          <w:tab w:val="left" w:pos="4320"/>
          <w:tab w:val="right" w:pos="9921"/>
        </w:tabs>
        <w:rPr>
          <w:sz w:val="22"/>
          <w:szCs w:val="22"/>
        </w:rPr>
      </w:pPr>
    </w:p>
    <w:p w:rsidR="008B0470" w:rsidRPr="00FD6E81" w:rsidRDefault="008B0470" w:rsidP="00785117">
      <w:pPr>
        <w:jc w:val="right"/>
        <w:rPr>
          <w:lang w:val="en-US"/>
        </w:rPr>
      </w:pPr>
      <w:r w:rsidRPr="004B3642">
        <w:t xml:space="preserve">Технический директор </w:t>
      </w:r>
      <w:r w:rsidR="00FD6E81">
        <w:rPr>
          <w:lang w:val="en-US"/>
        </w:rPr>
        <w:t>{company}</w:t>
      </w:r>
    </w:p>
    <w:p w:rsidR="008B0470" w:rsidRDefault="008B0470" w:rsidP="00785117">
      <w:pPr>
        <w:jc w:val="right"/>
      </w:pPr>
      <w:r w:rsidRPr="004B3642">
        <w:t>_____________________</w:t>
      </w:r>
      <w:r w:rsidR="007A0900">
        <w:rPr>
          <w:lang w:val="en-US"/>
        </w:rPr>
        <w:t>{tech_director}</w:t>
      </w:r>
    </w:p>
    <w:p w:rsidR="00B85B13" w:rsidRDefault="00B85B13" w:rsidP="00785117">
      <w:pPr>
        <w:jc w:val="right"/>
      </w:pPr>
    </w:p>
    <w:p w:rsidR="00047D8D" w:rsidRPr="00E83900" w:rsidRDefault="00047D8D" w:rsidP="00047D8D">
      <w:pPr>
        <w:shd w:val="clear" w:color="auto" w:fill="FFFFFF"/>
        <w:spacing w:line="285" w:lineRule="atLeast"/>
        <w:rPr>
          <w:sz w:val="21"/>
          <w:szCs w:val="21"/>
        </w:rPr>
      </w:pPr>
      <w:r w:rsidRPr="00E83900">
        <w:rPr>
          <w:b/>
          <w:lang w:val="en-US"/>
        </w:rPr>
        <w:t>{#</w:t>
      </w:r>
      <w:r w:rsidRPr="00E83900">
        <w:rPr>
          <w:sz w:val="21"/>
          <w:szCs w:val="21"/>
        </w:rPr>
        <w:t>categories</w:t>
      </w:r>
      <w:r w:rsidRPr="00E83900">
        <w:rPr>
          <w:b/>
          <w:lang w:val="en-US"/>
        </w:rPr>
        <w:t>}</w:t>
      </w:r>
    </w:p>
    <w:p w:rsidR="00047D8D" w:rsidRPr="00E83900" w:rsidRDefault="00047D8D" w:rsidP="00047D8D">
      <w:pPr>
        <w:rPr>
          <w:b/>
          <w:lang w:val="en-US"/>
        </w:rPr>
      </w:pPr>
      <w:r w:rsidRPr="00E83900">
        <w:rPr>
          <w:b/>
          <w:lang w:val="en-US"/>
        </w:rPr>
        <w:t>{order}.</w:t>
      </w:r>
      <w:r w:rsidRPr="00E83900">
        <w:rPr>
          <w:b/>
        </w:rPr>
        <w:t xml:space="preserve"> </w:t>
      </w:r>
      <w:r w:rsidRPr="00E83900">
        <w:rPr>
          <w:b/>
          <w:lang w:val="en-US"/>
        </w:rPr>
        <w:t>{title}:</w:t>
      </w:r>
    </w:p>
    <w:p w:rsidR="00047D8D" w:rsidRPr="00E83900" w:rsidRDefault="00047D8D" w:rsidP="00047D8D">
      <w:pPr>
        <w:rPr>
          <w:b/>
          <w:lang w:val="en-US"/>
        </w:rPr>
      </w:pPr>
    </w:p>
    <w:tbl>
      <w:tblPr>
        <w:tblW w:w="9786" w:type="dxa"/>
        <w:tblInd w:w="103" w:type="dxa"/>
        <w:tblLook w:val="04A0" w:firstRow="1" w:lastRow="0" w:firstColumn="1" w:lastColumn="0" w:noHBand="0" w:noVBand="1"/>
      </w:tblPr>
      <w:tblGrid>
        <w:gridCol w:w="1840"/>
        <w:gridCol w:w="3639"/>
        <w:gridCol w:w="4307"/>
      </w:tblGrid>
      <w:tr w:rsidR="00047D8D" w:rsidRPr="00E83900" w:rsidTr="00F61C67">
        <w:trPr>
          <w:trHeight w:val="29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8D" w:rsidRPr="00E83900" w:rsidRDefault="00A95229" w:rsidP="00D96090">
            <w:pPr>
              <w:shd w:val="clear" w:color="auto" w:fill="FFFFFF"/>
              <w:spacing w:line="285" w:lineRule="atLeast"/>
              <w:rPr>
                <w:sz w:val="21"/>
                <w:szCs w:val="21"/>
              </w:rPr>
            </w:pPr>
            <w:r>
              <w:rPr>
                <w:lang w:val="en-US"/>
              </w:rPr>
              <w:t>{order}</w:t>
            </w:r>
            <w:r w:rsidR="00047D8D" w:rsidRPr="00E83900">
              <w:rPr>
                <w:lang w:val="en-US"/>
              </w:rPr>
              <w:t>{#</w:t>
            </w:r>
            <w:r w:rsidR="00047D8D" w:rsidRPr="00E83900">
              <w:rPr>
                <w:sz w:val="21"/>
                <w:szCs w:val="21"/>
              </w:rPr>
              <w:t>values</w:t>
            </w:r>
            <w:r w:rsidR="00047D8D" w:rsidRPr="00E83900">
              <w:rPr>
                <w:lang w:val="en-US"/>
              </w:rPr>
              <w:t>}</w:t>
            </w:r>
          </w:p>
        </w:tc>
        <w:tc>
          <w:tcPr>
            <w:tcW w:w="4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47D8D" w:rsidRPr="00E83900" w:rsidRDefault="00047D8D" w:rsidP="00F61C67">
            <w:pPr>
              <w:rPr>
                <w:lang w:val="en-US"/>
              </w:rPr>
            </w:pPr>
            <w:r w:rsidRPr="00E83900">
              <w:rPr>
                <w:lang w:val="en-US"/>
              </w:rPr>
              <w:t>{name}</w:t>
            </w:r>
          </w:p>
        </w:tc>
        <w:tc>
          <w:tcPr>
            <w:tcW w:w="4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D8D" w:rsidRPr="00E83900" w:rsidRDefault="00047D8D" w:rsidP="00F61C67">
            <w:pPr>
              <w:shd w:val="clear" w:color="auto" w:fill="FFFFFF"/>
              <w:spacing w:line="285" w:lineRule="atLeast"/>
              <w:rPr>
                <w:sz w:val="21"/>
                <w:szCs w:val="21"/>
              </w:rPr>
            </w:pPr>
            <w:r w:rsidRPr="00E83900">
              <w:rPr>
                <w:lang w:val="en-US"/>
              </w:rPr>
              <w:t>{value}{/</w:t>
            </w:r>
            <w:r w:rsidRPr="00E83900">
              <w:rPr>
                <w:sz w:val="21"/>
                <w:szCs w:val="21"/>
              </w:rPr>
              <w:t>values</w:t>
            </w:r>
            <w:r w:rsidRPr="00E83900">
              <w:rPr>
                <w:lang w:val="en-US"/>
              </w:rPr>
              <w:t>}</w:t>
            </w:r>
          </w:p>
        </w:tc>
      </w:tr>
    </w:tbl>
    <w:p w:rsidR="00047D8D" w:rsidRPr="00E83900" w:rsidRDefault="00047D8D" w:rsidP="00047D8D">
      <w:pPr>
        <w:shd w:val="clear" w:color="auto" w:fill="FFFFFF"/>
        <w:spacing w:line="285" w:lineRule="atLeast"/>
        <w:rPr>
          <w:sz w:val="21"/>
          <w:szCs w:val="21"/>
        </w:rPr>
      </w:pPr>
      <w:r w:rsidRPr="00E83900">
        <w:rPr>
          <w:b/>
          <w:lang w:val="en-US"/>
        </w:rPr>
        <w:t>{/</w:t>
      </w:r>
      <w:r w:rsidRPr="00E83900">
        <w:rPr>
          <w:sz w:val="21"/>
          <w:szCs w:val="21"/>
        </w:rPr>
        <w:t>categories</w:t>
      </w:r>
      <w:r w:rsidRPr="00E83900">
        <w:rPr>
          <w:b/>
          <w:lang w:val="en-US"/>
        </w:rPr>
        <w:t>}</w:t>
      </w:r>
    </w:p>
    <w:p w:rsidR="00BA2AB1" w:rsidRDefault="00BA2AB1" w:rsidP="00BA2AB1">
      <w:pPr>
        <w:spacing w:before="120"/>
        <w:ind w:left="360"/>
        <w:rPr>
          <w:b/>
        </w:rPr>
      </w:pPr>
    </w:p>
    <w:p w:rsidR="007D7300" w:rsidRDefault="007D7300" w:rsidP="00B27800">
      <w:pPr>
        <w:rPr>
          <w:b/>
        </w:rPr>
      </w:pPr>
    </w:p>
    <w:sectPr w:rsidR="007D7300" w:rsidSect="00BE4AAC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426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13" w:rsidRDefault="00BC5513">
      <w:r>
        <w:separator/>
      </w:r>
    </w:p>
  </w:endnote>
  <w:endnote w:type="continuationSeparator" w:id="0">
    <w:p w:rsidR="00BC5513" w:rsidRDefault="00BC5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6E" w:rsidRDefault="00533A6E" w:rsidP="00934B6E">
    <w:pPr>
      <w:pStyle w:val="a4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:rsidR="00533A6E" w:rsidRDefault="00533A6E" w:rsidP="00F6362B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6E" w:rsidRDefault="00533A6E" w:rsidP="00F6362B">
    <w:pPr>
      <w:pStyle w:val="a4"/>
      <w:ind w:right="360"/>
    </w:pPr>
  </w:p>
  <w:p w:rsidR="00533A6E" w:rsidRDefault="00533A6E" w:rsidP="00FD6E81">
    <w:pPr>
      <w:pStyle w:val="a4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6E" w:rsidRDefault="00533A6E">
    <w:pPr>
      <w:pStyle w:val="a4"/>
    </w:pPr>
  </w:p>
  <w:p w:rsidR="00533A6E" w:rsidRDefault="00533A6E">
    <w:pPr>
      <w:pStyle w:val="a4"/>
    </w:pPr>
  </w:p>
  <w:p w:rsidR="00533A6E" w:rsidRDefault="00533A6E">
    <w:pPr>
      <w:pStyle w:val="a4"/>
    </w:pPr>
  </w:p>
  <w:p w:rsidR="00533A6E" w:rsidRDefault="00533A6E">
    <w:pPr>
      <w:pStyle w:val="a4"/>
    </w:pPr>
  </w:p>
  <w:p w:rsidR="00533A6E" w:rsidRDefault="00533A6E">
    <w:pPr>
      <w:pStyle w:val="a4"/>
    </w:pPr>
  </w:p>
  <w:p w:rsidR="00533A6E" w:rsidRDefault="00533A6E">
    <w:pPr>
      <w:pStyle w:val="a4"/>
    </w:pPr>
  </w:p>
  <w:p w:rsidR="00533A6E" w:rsidRDefault="00533A6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13" w:rsidRDefault="00BC5513">
      <w:r>
        <w:separator/>
      </w:r>
    </w:p>
  </w:footnote>
  <w:footnote w:type="continuationSeparator" w:id="0">
    <w:p w:rsidR="00BC5513" w:rsidRDefault="00BC5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6E" w:rsidRDefault="00E272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20560" cy="10259695"/>
              <wp:effectExtent l="21590" t="18415" r="15875" b="18415"/>
              <wp:wrapNone/>
              <wp:docPr id="95" name="Group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59695"/>
                        <a:chOff x="567" y="284"/>
                        <a:chExt cx="11056" cy="16271"/>
                      </a:xfrm>
                    </wpg:grpSpPr>
                    <wpg:grpSp>
                      <wpg:cNvPr id="96" name="Group 96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97" name="Group 97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98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99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0" name="Text Box 1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1" name="Text Box 1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2" name="Text Box 1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103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04" name="Text Box 1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Default="00533A6E" w:rsidP="009170B6">
                                <w:pPr>
                                  <w:pStyle w:val="a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5" name="Text Box 10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Default="00533A6E" w:rsidP="009170B6">
                                <w:pPr>
                                  <w:pStyle w:val="a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6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Default="00533A6E" w:rsidP="009170B6">
                                <w:pPr>
                                  <w:pStyle w:val="a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7" name="Text Box 1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Default="00533A6E" w:rsidP="009170B6">
                                <w:pPr>
                                  <w:pStyle w:val="a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08" name="Text Box 1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Default="00533A6E" w:rsidP="009170B6">
                                <w:pPr>
                                  <w:pStyle w:val="a6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09" name="Rectangle 109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10" name="Group 110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1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2" name="Group 112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13" name="Group 113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14" name="Text Box 1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  <w:noProof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15" name="Text Box 1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4AAC" w:rsidRDefault="00533A6E" w:rsidP="00FD6E81">
                                  <w:pPr>
                                    <w:jc w:val="center"/>
                                  </w:pPr>
                                  <w:r>
                                    <w:rPr>
                                      <w:rStyle w:val="a7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Style w:val="a7"/>
                                    </w:rPr>
                                    <w:instrText xml:space="preserve"> PAGE </w:instrText>
                                  </w:r>
                                  <w:r>
                                    <w:rPr>
                                      <w:rStyle w:val="a7"/>
                                    </w:rPr>
                                    <w:fldChar w:fldCharType="separate"/>
                                  </w:r>
                                  <w:r w:rsidR="00C34819">
                                    <w:rPr>
                                      <w:rStyle w:val="a7"/>
                                      <w:noProof/>
                                    </w:rPr>
                                    <w:t>6</w:t>
                                  </w:r>
                                  <w:r>
                                    <w:rPr>
                                      <w:rStyle w:val="a7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16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33A6E" w:rsidRPr="00BC2FC7" w:rsidRDefault="00FD6E81" w:rsidP="00BC2FC7">
                                <w:pPr>
                                  <w:pStyle w:val="a4"/>
                                  <w:spacing w:before="120"/>
                                  <w:jc w:val="center"/>
                                  <w:rPr>
                                    <w:b/>
                                  </w:rPr>
                                </w:pPr>
                                <w:r w:rsidRPr="00FD6E81">
                                  <w:rPr>
                                    <w:b/>
                                  </w:rPr>
                                  <w:t>{station_num}_{ol_num}</w:t>
                                </w:r>
                              </w:p>
                              <w:p w:rsidR="00533A6E" w:rsidRPr="00252027" w:rsidRDefault="00533A6E" w:rsidP="00252027">
                                <w:pPr>
                                  <w:spacing w:before="120"/>
                                  <w:jc w:val="center"/>
                                  <w:rPr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17" name="Group 117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18" name="Group 11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19" name="Text Box 1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BE0725" w:rsidRDefault="00533A6E" w:rsidP="009170B6">
                                    <w:pPr>
                                      <w:pStyle w:val="a6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BE0725">
                                      <w:rPr>
                                        <w:i w:val="0"/>
                                        <w:noProof w:val="0"/>
                                        <w:sz w:val="16"/>
                                        <w:szCs w:val="16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0" name="Text Box 1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BE0725" w:rsidRDefault="00533A6E" w:rsidP="009170B6">
                                    <w:pPr>
                                      <w:pStyle w:val="a6"/>
                                      <w:rPr>
                                        <w:i w:val="0"/>
                                      </w:rPr>
                                    </w:pPr>
                                    <w:r w:rsidRPr="00BE0725">
                                      <w:rPr>
                                        <w:i w:val="0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1" name="Text Box 1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BE0725" w:rsidRDefault="00533A6E" w:rsidP="009170B6">
                                    <w:pPr>
                                      <w:pStyle w:val="a6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BE0725">
                                      <w:rPr>
                                        <w:i w:val="0"/>
                                      </w:rPr>
                                      <w:t>Изм</w:t>
                                    </w:r>
                                    <w:r w:rsidRPr="00BE072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2" name="Text Box 1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BE0725" w:rsidRDefault="00533A6E" w:rsidP="009170B6">
                                    <w:pPr>
                                      <w:pStyle w:val="a6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BE0725">
                                      <w:rPr>
                                        <w:i w:val="0"/>
                                      </w:rPr>
                                      <w:t>Подп</w:t>
                                    </w:r>
                                    <w:r w:rsidRPr="00BE0725">
                                      <w:rPr>
                                        <w:i w:val="0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23" name="Text Box 1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BE0725" w:rsidRDefault="00533A6E" w:rsidP="009170B6">
                                    <w:pPr>
                                      <w:pStyle w:val="a6"/>
                                      <w:rPr>
                                        <w:i w:val="0"/>
                                        <w:noProof w:val="0"/>
                                      </w:rPr>
                                    </w:pPr>
                                    <w:r w:rsidRPr="00BE0725">
                                      <w:rPr>
                                        <w:i w:val="0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24" name="Group 12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25" name="Group 12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26" name="Group 1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27" name="Text Box 12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28" name="Text Box 1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29" name="Text Box 1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0" name="Text Box 1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1" name="Text Box 1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32" name="Group 1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33" name="Text Box 13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4" name="Text Box 1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5" name="Text Box 1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6" name="Text Box 1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37" name="Text Box 1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8" name="Line 13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9" name="Line 13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0" name="Line 14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14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14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95" o:spid="_x0000_s1026" style="position:absolute;margin-left:22.7pt;margin-top:14.2pt;width:552.8pt;height:807.85pt;z-index:-251658240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">
              <v:group id="Group 96" o:spid="_x0000_s1027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group id="Group 97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98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" strokeweight="2.25pt">
                    <v:textbox style="layout-flow:vertical;mso-layout-flow-alt:bottom-to-top" inset=".5mm,.3mm,.5mm,.3mm">
                      <w:txbxContent>
                        <w:p w:rsidR="00533A6E" w:rsidRPr="00BE0725" w:rsidRDefault="00533A6E" w:rsidP="009170B6">
                          <w:pPr>
                            <w:pStyle w:val="a6"/>
                            <w:rPr>
                              <w:i w:val="0"/>
                            </w:rPr>
                          </w:pPr>
                          <w:r w:rsidRPr="00BE0725">
                            <w:rPr>
                              <w:i w:val="0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99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533A6E" w:rsidRPr="00BE0725" w:rsidRDefault="00533A6E" w:rsidP="009170B6">
                          <w:pPr>
                            <w:pStyle w:val="a6"/>
                            <w:rPr>
                              <w:i w:val="0"/>
                            </w:rPr>
                          </w:pPr>
                          <w:r w:rsidRPr="00BE0725">
                            <w:rPr>
                              <w:i w:val="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100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533A6E" w:rsidRPr="00BE0725" w:rsidRDefault="00533A6E" w:rsidP="009170B6">
                          <w:pPr>
                            <w:pStyle w:val="a6"/>
                            <w:rPr>
                              <w:i w:val="0"/>
                            </w:rPr>
                          </w:pPr>
                          <w:r w:rsidRPr="00BE0725">
                            <w:rPr>
                              <w:i w:val="0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101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" strokeweight="2.25pt">
                    <v:textbox style="layout-flow:vertical;mso-layout-flow-alt:bottom-to-top" inset=".5mm,.3mm,.5mm,.3mm">
                      <w:txbxContent>
                        <w:p w:rsidR="00533A6E" w:rsidRPr="00BE0725" w:rsidRDefault="00533A6E" w:rsidP="009170B6">
                          <w:pPr>
                            <w:pStyle w:val="a6"/>
                            <w:rPr>
                              <w:i w:val="0"/>
                            </w:rPr>
                          </w:pPr>
                          <w:r w:rsidRPr="00BE0725">
                            <w:rPr>
                              <w:i w:val="0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102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" strokeweight="2.25pt">
                    <v:textbox style="layout-flow:vertical;mso-layout-flow-alt:bottom-to-top" inset=".5mm,.3mm,.5mm,.3mm">
                      <w:txbxContent>
                        <w:p w:rsidR="00533A6E" w:rsidRPr="00BE0725" w:rsidRDefault="00533A6E" w:rsidP="009170B6">
                          <w:pPr>
                            <w:pStyle w:val="a6"/>
                            <w:rPr>
                              <w:i w:val="0"/>
                            </w:rPr>
                          </w:pPr>
                          <w:r w:rsidRPr="00BE0725">
                            <w:rPr>
                              <w:i w:val="0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3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shape id="Text Box 104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533A6E" w:rsidRDefault="00533A6E" w:rsidP="009170B6">
                          <w:pPr>
                            <w:pStyle w:val="a6"/>
                          </w:pPr>
                        </w:p>
                      </w:txbxContent>
                    </v:textbox>
                  </v:shape>
                  <v:shape id="Text Box 105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533A6E" w:rsidRDefault="00533A6E" w:rsidP="009170B6">
                          <w:pPr>
                            <w:pStyle w:val="a6"/>
                          </w:pPr>
                        </w:p>
                      </w:txbxContent>
                    </v:textbox>
                  </v:shape>
                  <v:shape id="Text Box 106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533A6E" w:rsidRDefault="00533A6E" w:rsidP="009170B6">
                          <w:pPr>
                            <w:pStyle w:val="a6"/>
                          </w:pPr>
                        </w:p>
                      </w:txbxContent>
                    </v:textbox>
                  </v:shape>
                  <v:shape id="Text Box 107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:rsidR="00533A6E" w:rsidRDefault="00533A6E" w:rsidP="009170B6">
                          <w:pPr>
                            <w:pStyle w:val="a6"/>
                          </w:pPr>
                        </w:p>
                      </w:txbxContent>
                    </v:textbox>
                  </v:shape>
                  <v:shape id="Text Box 108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:rsidR="00533A6E" w:rsidRDefault="00533A6E" w:rsidP="009170B6">
                          <w:pPr>
                            <w:pStyle w:val="a6"/>
                          </w:pPr>
                        </w:p>
                      </w:txbxContent>
                    </v:textbox>
                  </v:shape>
                </v:group>
              </v:group>
              <v:rect id="Rectangle 109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" strokeweight="2.25pt"/>
              <v:group id="Group 110" o:spid="_x0000_s1041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<v:rect id="Rectangle 111" o:spid="_x0000_s1042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" strokeweight="2.25pt"/>
                <v:group id="Group 112" o:spid="_x0000_s1043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group id="Group 113" o:spid="_x0000_s1044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<v:shape id="Text Box 114" o:spid="_x0000_s1045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" strokeweight="2.25pt">
                      <v:textbox inset=".5mm,.3mm,.5mm,.3mm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  <w:noProof w:val="0"/>
                              </w:rPr>
                            </w:pPr>
                            <w:r w:rsidRPr="00BE0725">
                              <w:rPr>
                                <w:i w:val="0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15" o:spid="_x0000_s1046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" strokeweight="2.25pt">
                      <v:textbox inset=".5mm,.3mm,.5mm,.3mm">
                        <w:txbxContent>
                          <w:p w:rsidR="00533A6E" w:rsidRPr="00BE4AAC" w:rsidRDefault="00533A6E" w:rsidP="00FD6E81">
                            <w:pPr>
                              <w:jc w:val="center"/>
                            </w:pPr>
                            <w:r>
                              <w:rPr>
                                <w:rStyle w:val="a7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</w:rPr>
                              <w:fldChar w:fldCharType="separate"/>
                            </w:r>
                            <w:r w:rsidR="00C34819">
                              <w:rPr>
                                <w:rStyle w:val="a7"/>
                                <w:noProof/>
                              </w:rPr>
                              <w:t>6</w:t>
                            </w:r>
                            <w:r>
                              <w:rPr>
                                <w:rStyle w:val="a7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116" o:spid="_x0000_s1047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" strokeweight="2.25pt">
                    <v:textbox inset=".5mm,.3mm,.5mm,.3mm">
                      <w:txbxContent>
                        <w:p w:rsidR="00533A6E" w:rsidRPr="00BC2FC7" w:rsidRDefault="00FD6E81" w:rsidP="00BC2FC7">
                          <w:pPr>
                            <w:pStyle w:val="a4"/>
                            <w:spacing w:before="120"/>
                            <w:jc w:val="center"/>
                            <w:rPr>
                              <w:b/>
                            </w:rPr>
                          </w:pPr>
                          <w:r w:rsidRPr="00FD6E81">
                            <w:rPr>
                              <w:b/>
                            </w:rPr>
                            <w:t>{station_num}_{ol_num}</w:t>
                          </w:r>
                        </w:p>
                        <w:p w:rsidR="00533A6E" w:rsidRPr="00252027" w:rsidRDefault="00533A6E" w:rsidP="00252027">
                          <w:pPr>
                            <w:spacing w:before="120"/>
                            <w:jc w:val="center"/>
                            <w:rPr>
                              <w:szCs w:val="28"/>
                            </w:rPr>
                          </w:pPr>
                        </w:p>
                      </w:txbxContent>
                    </v:textbox>
                  </v:shape>
                  <v:group id="Group 117" o:spid="_x0000_s1048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group id="Group 118" o:spid="_x0000_s1049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    <v:shape id="Text Box 119" o:spid="_x0000_s105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" strokeweight="2.25pt">
                        <v:textbox inset="0,0,0,0">
                          <w:txbxContent>
                            <w:p w:rsidR="00533A6E" w:rsidRPr="00BE0725" w:rsidRDefault="00533A6E" w:rsidP="009170B6">
                              <w:pPr>
                                <w:pStyle w:val="a6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BE0725">
                                <w:rPr>
                                  <w:i w:val="0"/>
                                  <w:noProof w:val="0"/>
                                  <w:sz w:val="16"/>
                                  <w:szCs w:val="16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20" o:spid="_x0000_s105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" strokeweight="2.25pt">
                        <v:textbox inset=".5mm,.3mm,.5mm,.3mm">
                          <w:txbxContent>
                            <w:p w:rsidR="00533A6E" w:rsidRPr="00BE0725" w:rsidRDefault="00533A6E" w:rsidP="009170B6">
                              <w:pPr>
                                <w:pStyle w:val="a6"/>
                                <w:rPr>
                                  <w:i w:val="0"/>
                                </w:rPr>
                              </w:pPr>
                              <w:r w:rsidRPr="00BE0725">
                                <w:rPr>
                                  <w:i w:val="0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21" o:spid="_x0000_s105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" strokeweight="2.25pt">
                        <v:textbox inset=".5mm,.3mm,.5mm,.3mm">
                          <w:txbxContent>
                            <w:p w:rsidR="00533A6E" w:rsidRPr="00BE0725" w:rsidRDefault="00533A6E" w:rsidP="009170B6">
                              <w:pPr>
                                <w:pStyle w:val="a6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BE0725">
                                <w:rPr>
                                  <w:i w:val="0"/>
                                </w:rPr>
                                <w:t>Изм</w:t>
                              </w:r>
                              <w:r w:rsidRPr="00BE072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22" o:spid="_x0000_s105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" strokeweight="2.25pt">
                        <v:textbox inset=".5mm,.3mm,.5mm,.3mm">
                          <w:txbxContent>
                            <w:p w:rsidR="00533A6E" w:rsidRPr="00BE0725" w:rsidRDefault="00533A6E" w:rsidP="009170B6">
                              <w:pPr>
                                <w:pStyle w:val="a6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BE0725">
                                <w:rPr>
                                  <w:i w:val="0"/>
                                </w:rPr>
                                <w:t>Подп</w:t>
                              </w:r>
                              <w:r w:rsidRPr="00BE0725">
                                <w:rPr>
                                  <w:i w:val="0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23" o:spid="_x0000_s105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" strokeweight="2.25pt">
                        <v:textbox inset=".5mm,.3mm,.5mm,.3mm">
                          <w:txbxContent>
                            <w:p w:rsidR="00533A6E" w:rsidRPr="00BE0725" w:rsidRDefault="00533A6E" w:rsidP="009170B6">
                              <w:pPr>
                                <w:pStyle w:val="a6"/>
                                <w:rPr>
                                  <w:i w:val="0"/>
                                  <w:noProof w:val="0"/>
                                </w:rPr>
                              </w:pPr>
                              <w:r w:rsidRPr="00BE0725">
                                <w:rPr>
                                  <w:i w:val="0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24" o:spid="_x0000_s1055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group id="Group 125" o:spid="_x0000_s1056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  <v:group id="Group 126" o:spid="_x0000_s1057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  <v:shape id="Text Box 127" o:spid="_x0000_s10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28" o:spid="_x0000_s10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29" o:spid="_x0000_s10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0" o:spid="_x0000_s10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1" o:spid="_x0000_s10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32" o:spid="_x0000_s1063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shape id="Text Box 133" o:spid="_x0000_s10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4" o:spid="_x0000_s10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ZqwgAAANwAAAAPAAAAZHJzL2Rvd25yZXYueG1sRE9LawIx&#10;EL4X/A9hBG81qZY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DRGdZq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5" o:spid="_x0000_s10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6" o:spid="_x0000_s10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137" o:spid="_x0000_s10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" strokeweight="1pt">
                            <v:textbox inset=".5mm,.3mm,.5mm,.3mm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38" o:spid="_x0000_s1069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" strokeweight="2.25pt"/>
                      <v:line id="Line 139" o:spid="_x0000_s1070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" strokeweight="2.25pt"/>
                      <v:line id="Line 140" o:spid="_x0000_s1071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" strokeweight="2.25pt"/>
                      <v:line id="Line 141" o:spid="_x0000_s1072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tUv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bAr/z8QL5OoPAAD//wMAUEsBAi0AFAAGAAgAAAAhANvh9svuAAAAhQEAABMAAAAAAAAAAAAAAAAA&#10;AAAAAFtDb250ZW50X1R5cGVzXS54bWxQSwECLQAUAAYACAAAACEAWvQsW78AAAAVAQAACwAAAAAA&#10;AAAAAAAAAAAfAQAAX3JlbHMvLnJlbHNQSwECLQAUAAYACAAAACEArgbVL8AAAADcAAAADwAAAAAA&#10;AAAAAAAAAAAHAgAAZHJzL2Rvd25yZXYueG1sUEsFBgAAAAADAAMAtwAAAPQCAAAAAA==&#10;" strokeweight="2.25pt"/>
                      <v:line id="Line 142" o:spid="_x0000_s1073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" strokeweight="2.25pt"/>
                      <v:line id="Line 143" o:spid="_x0000_s1074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" strokeweight="2.25pt"/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A6E" w:rsidRDefault="00E272C1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21590" t="18415" r="20320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2" name="Group 2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5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Pr="00BE0725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1" name="Text Box 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7" name="Group 17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1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9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0" name="Group 20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1" name="Group 2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2" name="Text Box 2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  <w:rPr>
                                          <w:noProof w:val="0"/>
                                        </w:rPr>
                                      </w:pPr>
                                      <w:r w:rsidRPr="00BE0725">
                                        <w:rPr>
                                          <w:i w:val="0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3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A6E" w:rsidRPr="00BE0725" w:rsidRDefault="00533A6E" w:rsidP="009170B6">
                                      <w:pPr>
                                        <w:pStyle w:val="a6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 w:rsidRPr="00BE0725">
                                        <w:rPr>
                                          <w:i w:val="0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4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A6E" w:rsidRPr="00BE0725" w:rsidRDefault="00533A6E" w:rsidP="009170B6">
                                      <w:pPr>
                                        <w:pStyle w:val="a6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 w:rsidRPr="00BE0725">
                                        <w:rPr>
                                          <w:i w:val="0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A6E" w:rsidRPr="00232CB3" w:rsidRDefault="00533A6E" w:rsidP="009170B6">
                                      <w:pPr>
                                        <w:pStyle w:val="a6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533A6E" w:rsidRPr="004C2BEE" w:rsidRDefault="00533A6E" w:rsidP="00FD6E81">
                                      <w:pPr>
                                        <w:jc w:val="center"/>
                                        <w:rPr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rStyle w:val="a7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Style w:val="a7"/>
                                        </w:rPr>
                                        <w:instrText xml:space="preserve"> NUMPAGES </w:instrText>
                                      </w:r>
                                      <w:r>
                                        <w:rPr>
                                          <w:rStyle w:val="a7"/>
                                        </w:rPr>
                                        <w:fldChar w:fldCharType="separate"/>
                                      </w:r>
                                      <w:r w:rsidR="00E272C1">
                                        <w:rPr>
                                          <w:rStyle w:val="a7"/>
                                          <w:noProof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Style w:val="a7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28" name="Text Box 2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29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Pr="00F31714" w:rsidRDefault="00533A6E" w:rsidP="009170B6">
                                        <w:pPr>
                                          <w:pStyle w:val="a6"/>
                                          <w:rPr>
                                            <w:i w:val="0"/>
                                          </w:rPr>
                                        </w:pPr>
                                        <w:r w:rsidRPr="00F31714">
                                          <w:rPr>
                                            <w:i w:val="0"/>
                                          </w:rPr>
                                          <w:fldChar w:fldCharType="begin"/>
                                        </w:r>
                                        <w:r w:rsidRPr="00F31714">
                                          <w:rPr>
                                            <w:i w:val="0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F31714">
                                          <w:rPr>
                                            <w:i w:val="0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1" name="Text Box 3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7A0900" w:rsidRDefault="007A0900" w:rsidP="0042001D">
                                    <w:pPr>
                                      <w:pStyle w:val="a6"/>
                                      <w:spacing w:before="240"/>
                                      <w:rPr>
                                        <w:i w:val="0"/>
                                        <w:noProof w:val="0"/>
                                        <w:sz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noProof w:val="0"/>
                                        <w:sz w:val="24"/>
                                        <w:lang w:val="en-US"/>
                                      </w:rPr>
                                      <w:t>{company}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2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Pr="00D96090" w:rsidRDefault="007A0900" w:rsidP="00EE41F7">
                                    <w:pPr>
                                      <w:pStyle w:val="a6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>{</w:t>
                                    </w:r>
                                    <w:r w:rsidRPr="009B35B5">
                                      <w:rPr>
                                        <w:sz w:val="20"/>
                                        <w:lang w:val="en-US"/>
                                      </w:rPr>
                                      <w:t>rd</w:t>
                                    </w: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>_</w:t>
                                    </w:r>
                                    <w:r w:rsidRPr="009B35B5">
                                      <w:rPr>
                                        <w:sz w:val="20"/>
                                        <w:lang w:val="en-US"/>
                                      </w:rPr>
                                      <w:t>full</w:t>
                                    </w: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>_</w:t>
                                    </w:r>
                                    <w:r w:rsidRPr="009B35B5">
                                      <w:rPr>
                                        <w:sz w:val="20"/>
                                        <w:lang w:val="en-US"/>
                                      </w:rPr>
                                      <w:t>name</w:t>
                                    </w: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 }</w:t>
                                    </w:r>
                                    <w:r w:rsidR="00533A6E"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 xml:space="preserve"> </w:t>
                                    </w:r>
                                  </w:p>
                                  <w:p w:rsidR="00533A6E" w:rsidRPr="00D96090" w:rsidRDefault="007A0900" w:rsidP="00EE41F7">
                                    <w:pPr>
                                      <w:pStyle w:val="a6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>{</w:t>
                                    </w:r>
                                    <w:r w:rsidRPr="009B35B5">
                                      <w:rPr>
                                        <w:sz w:val="20"/>
                                        <w:lang w:val="en-US"/>
                                      </w:rPr>
                                      <w:t>rd_type</w:t>
                                    </w:r>
                                    <w:r w:rsidRPr="00D96090">
                                      <w:rPr>
                                        <w:sz w:val="20"/>
                                        <w:lang w:val="en-US"/>
                                      </w:rPr>
                                      <w:t>}</w:t>
                                    </w:r>
                                  </w:p>
                                  <w:p w:rsidR="00533A6E" w:rsidRPr="00D96090" w:rsidRDefault="00533A6E" w:rsidP="00EE41F7">
                                    <w:pPr>
                                      <w:pStyle w:val="a6"/>
                                      <w:rPr>
                                        <w:sz w:val="20"/>
                                        <w:lang w:val="en-US"/>
                                      </w:rPr>
                                    </w:pPr>
                                  </w:p>
                                  <w:p w:rsidR="00533A6E" w:rsidRPr="007A0900" w:rsidRDefault="007A0900" w:rsidP="00EE41F7">
                                    <w:pPr>
                                      <w:pStyle w:val="a6"/>
                                      <w:rPr>
                                        <w:noProof w:val="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B35B5">
                                      <w:rPr>
                                        <w:sz w:val="20"/>
                                        <w:lang w:val="en-US"/>
                                      </w:rPr>
                                      <w:t>{place}</w:t>
                                    </w:r>
                                    <w:r w:rsidR="00533A6E" w:rsidRPr="001363D3">
                                      <w:rPr>
                                        <w:noProof w:val="0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533A6E" w:rsidRPr="001363D3">
                                      <w:rPr>
                                        <w:noProof w:val="0"/>
                                        <w:sz w:val="24"/>
                                        <w:szCs w:val="24"/>
                                      </w:rPr>
                                      <w:fldChar w:fldCharType="begin"/>
                                    </w:r>
                                    <w:r w:rsidR="00533A6E" w:rsidRPr="001363D3">
                                      <w:rPr>
                                        <w:noProof w:val="0"/>
                                        <w:sz w:val="24"/>
                                        <w:szCs w:val="24"/>
                                      </w:rPr>
                                      <w:instrText xml:space="preserve"> DOCVARIABLE  Naim  \* MERGEFORMAT </w:instrText>
                                    </w:r>
                                    <w:r w:rsidR="00533A6E" w:rsidRPr="001363D3">
                                      <w:rPr>
                                        <w:noProof w:val="0"/>
                                        <w:sz w:val="24"/>
                                        <w:szCs w:val="24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3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533A6E" w:rsidRDefault="00FD6E81" w:rsidP="006B5B15">
                                    <w:pPr>
                                      <w:pStyle w:val="a4"/>
                                      <w:spacing w:before="120"/>
                                      <w:jc w:val="center"/>
                                    </w:pPr>
                                    <w:r w:rsidRPr="00FD6E81">
                                      <w:rPr>
                                        <w:b/>
                                        <w:lang w:val="ru-RU" w:eastAsia="ru-RU"/>
                                      </w:rPr>
                                      <w:t>{station_num}</w:t>
                                    </w:r>
                                    <w:r w:rsidR="00533A6E" w:rsidRPr="00FD6E81">
                                      <w:rPr>
                                        <w:b/>
                                        <w:lang w:val="ru-RU" w:eastAsia="ru-RU"/>
                                      </w:rPr>
                                      <w:t>_</w:t>
                                    </w:r>
                                    <w:r w:rsidRPr="00FD6E81">
                                      <w:rPr>
                                        <w:b/>
                                        <w:lang w:val="ru-RU" w:eastAsia="ru-RU"/>
                                      </w:rPr>
                                      <w:t>{ol_num}</w:t>
                                    </w:r>
                                    <w:r w:rsidR="00533A6E" w:rsidRPr="00FD6E81">
                                      <w:rPr>
                                        <w:b/>
                                        <w:color w:val="FF0000"/>
                                        <w:lang w:val="ru-RU" w:eastAsia="ru-RU"/>
                                      </w:rPr>
                                      <w:br/>
                                    </w:r>
                                    <w:r w:rsidR="00533A6E">
                                      <w:rPr>
                                        <w:color w:val="FF0000"/>
                                        <w:lang w:val="ru-RU" w:eastAsia="ru-RU"/>
                                      </w:rPr>
                                      <w:br/>
                                    </w:r>
                                    <w:r w:rsidR="00533A6E">
                                      <w:rPr>
                                        <w:color w:val="FF0000"/>
                                        <w:lang w:val="ru-RU" w:eastAsia="ru-RU"/>
                                      </w:rPr>
                                      <w:br/>
                                    </w:r>
                                    <w:r w:rsidR="00533A6E" w:rsidRPr="00D368A2"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4" name="Group 34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5" name="Group 3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6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7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Pr="00230DC1" w:rsidRDefault="00533A6E" w:rsidP="009170B6">
                                        <w:pPr>
                                          <w:pStyle w:val="a6"/>
                                          <w:rPr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BE0725">
                                          <w:rPr>
                                            <w:i w:val="0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8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</w:pPr>
                                        <w:r w:rsidRPr="00BE0725">
                                          <w:rPr>
                                            <w:i w:val="0"/>
                                          </w:rPr>
                                          <w:t>№ докум</w:t>
                                        </w:r>
                                        <w: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9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  <w:rPr>
                                            <w:noProof w:val="0"/>
                                          </w:rPr>
                                        </w:pPr>
                                        <w:r w:rsidRPr="00BE0725">
                                          <w:rPr>
                                            <w:i w:val="0"/>
                                          </w:rPr>
                                          <w:t>Изм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  <w:rPr>
                                            <w:noProof w:val="0"/>
                                          </w:rPr>
                                        </w:pPr>
                                        <w:r w:rsidRPr="00BE0725">
                                          <w:rPr>
                                            <w:i w:val="0"/>
                                          </w:rPr>
                                          <w:t>Подп</w:t>
                                        </w:r>
                                        <w:r>
                                          <w:rPr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533A6E" w:rsidRDefault="00533A6E" w:rsidP="009170B6">
                                        <w:pPr>
                                          <w:pStyle w:val="a6"/>
                                          <w:rPr>
                                            <w:noProof w:val="0"/>
                                          </w:rPr>
                                        </w:pPr>
                                        <w:r w:rsidRPr="00BE0725">
                                          <w:rPr>
                                            <w:i w:val="0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2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3" name="Group 4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4" name="Group 4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5" name="Text Box 4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7A0900" w:rsidRDefault="00533A6E" w:rsidP="00BE0725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noProof w:val="0"/>
                                                <w:color w:val="FF0000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</w:t>
                                            </w:r>
                                            <w:r w:rsidR="007A0900">
                                              <w:rPr>
                                                <w:i w:val="0"/>
                                                <w:noProof w:val="0"/>
                                                <w:lang w:val="en-US"/>
                                              </w:rPr>
                                              <w:t>{fio_developer}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6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657AF6" w:rsidRDefault="00533A6E" w:rsidP="0042001D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 Разраб.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7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9170B6" w:rsidRDefault="00533A6E" w:rsidP="009170B6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ascii="ГОСТ тип А" w:hAnsi="ГОСТ тип А"/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>
                                              <w:rPr>
                                                <w:rFonts w:ascii="ГОСТ тип А" w:hAnsi="ГОСТ тип А"/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>
                                              <w:rPr>
                                                <w:rFonts w:ascii="ГОСТ тип А" w:hAnsi="ГОСТ тип А"/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9" name="Group 4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0" name="Text Box 5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7A0900" w:rsidRDefault="00533A6E" w:rsidP="00BE0725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noProof w:val="0"/>
                                              </w:rPr>
                                            </w:pPr>
                                            <w:r w:rsidRPr="007A0900"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</w:t>
                                            </w:r>
                                            <w:r w:rsidR="007A0900" w:rsidRPr="007A0900">
                                              <w:rPr>
                                                <w:i w:val="0"/>
                                                <w:noProof w:val="0"/>
                                                <w:lang w:val="en-US"/>
                                              </w:rPr>
                                              <w:t>{fio_checker}</w:t>
                                            </w:r>
                                            <w:r w:rsidRPr="007A0900">
                                              <w:rPr>
                                                <w:noProof w:val="0"/>
                                              </w:rPr>
                                              <w:fldChar w:fldCharType="begin"/>
                                            </w:r>
                                            <w:r w:rsidRPr="007A0900">
                                              <w:rPr>
                                                <w:noProof w:val="0"/>
                                              </w:rPr>
                                              <w:instrText xml:space="preserve"> DOCVARIABLE  Check  \* MERGEFORMAT </w:instrText>
                                            </w:r>
                                            <w:r w:rsidRPr="007A0900">
                                              <w:rPr>
                                                <w:noProof w:val="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1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BE0725" w:rsidRDefault="00533A6E" w:rsidP="0042001D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 Пров.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2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4" name="Group 5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5" name="Text Box 5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  <w:r>
                                              <w:fldChar w:fldCharType="begin"/>
                                            </w:r>
                                            <w:r>
                                              <w:instrText xml:space="preserve"> DOCVARIABLE  Tkont  \* MERGEFORMAT </w:instrText>
                                            </w:r>
                                            <w: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6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BE0725" w:rsidRDefault="00533A6E" w:rsidP="0042001D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</w:pPr>
                                          </w:p>
                                          <w:p w:rsidR="00533A6E" w:rsidRPr="00BE0725" w:rsidRDefault="00533A6E" w:rsidP="00BE0725">
                                            <w:pPr>
                                              <w:rPr>
                                                <w:szCs w:val="18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7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9" name="Group 59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0" name="Text Box 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BE0725">
                                            <w:pPr>
                                              <w:pStyle w:val="a6"/>
                                              <w:jc w:val="left"/>
                                            </w:pPr>
                                            <w:r>
                                              <w:rPr>
                                                <w:i w:val="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fldChar w:fldCharType="begin"/>
                                            </w:r>
                                            <w:r>
                                              <w:instrText xml:space="preserve"> DOCVARIABLE  Nkont  \* MERGEFORMAT </w:instrText>
                                            </w:r>
                                            <w: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1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BE0725" w:rsidRDefault="00533A6E" w:rsidP="0042001D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2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4" name="Group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5" name="Text Box 6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BE0725">
                                            <w:pPr>
                                              <w:pStyle w:val="a6"/>
                                              <w:jc w:val="left"/>
                                            </w:pPr>
                                            <w:r>
                                              <w:fldChar w:fldCharType="begin"/>
                                            </w:r>
                                            <w:r>
                                              <w:instrText xml:space="preserve"> DOCVARIABLE  Utv  \* MERGEFORMAT </w:instrText>
                                            </w:r>
                                            <w: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6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Pr="00BE0725" w:rsidRDefault="00533A6E" w:rsidP="0042001D">
                                            <w:pPr>
                                              <w:pStyle w:val="a6"/>
                                              <w:jc w:val="left"/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</w:pPr>
                                            <w:r>
                                              <w:rPr>
                                                <w:i w:val="0"/>
                                                <w:noProof w:val="0"/>
                                              </w:rPr>
                                              <w:t xml:space="preserve">   Утв..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7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533A6E" w:rsidRDefault="00533A6E" w:rsidP="009170B6">
                                            <w:pPr>
                                              <w:pStyle w:val="a6"/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69" name="Line 6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0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1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4" name="Group 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5" name="Group 7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6" name="Group 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7" name="Text Box 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2" name="Group 8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3" name="Text Box 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533A6E" w:rsidRDefault="00533A6E" w:rsidP="009170B6">
                                          <w:pPr>
                                            <w:pStyle w:val="a6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88" name="Line 8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9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0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4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3A6E" w:rsidRPr="001363D3" w:rsidRDefault="00533A6E" w:rsidP="001363D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75" style="position:absolute;margin-left:22.7pt;margin-top:14.2pt;width:552.45pt;height:807.85pt;z-index:251657216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">
              <v:group id="Group 2" o:spid="_x0000_s1076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group id="Group 3" o:spid="_x0000_s107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group id="Group 4" o:spid="_x0000_s107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7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BE0725">
                              <w:rPr>
                                <w:i w:val="0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6" o:spid="_x0000_s108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" strokeweight="2.25pt">
                      <v:textbox style="layout-flow:vertical;mso-layout-flow-alt:bottom-to-top" inset="0,0,0,0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BE0725">
                              <w:rPr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7" o:spid="_x0000_s108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BE0725">
                              <w:rPr>
                                <w:i w:val="0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8" o:spid="_x0000_s108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BE0725">
                              <w:rPr>
                                <w:i w:val="0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9" o:spid="_x0000_s108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:rsidR="00533A6E" w:rsidRPr="00BE0725" w:rsidRDefault="00533A6E" w:rsidP="009170B6">
                            <w:pPr>
                              <w:pStyle w:val="a6"/>
                              <w:rPr>
                                <w:i w:val="0"/>
                              </w:rPr>
                            </w:pPr>
                            <w:r w:rsidRPr="00BE0725">
                              <w:rPr>
                                <w:i w:val="0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0" o:spid="_x0000_s108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Text Box 11" o:spid="_x0000_s108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:rsidR="00533A6E" w:rsidRDefault="00533A6E" w:rsidP="009170B6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2" o:spid="_x0000_s108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:rsidR="00533A6E" w:rsidRDefault="00533A6E" w:rsidP="009170B6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3" o:spid="_x0000_s108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:rsidR="00533A6E" w:rsidRDefault="00533A6E" w:rsidP="009170B6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4" o:spid="_x0000_s108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:rsidR="00533A6E" w:rsidRDefault="00533A6E" w:rsidP="009170B6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  <v:shape id="Text Box 15" o:spid="_x0000_s108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:rsidR="00533A6E" w:rsidRDefault="00533A6E" w:rsidP="009170B6">
                            <w:pPr>
                              <w:pStyle w:val="a6"/>
                            </w:pPr>
                          </w:p>
                        </w:txbxContent>
                      </v:textbox>
                    </v:shape>
                  </v:group>
                </v:group>
                <v:rect id="Rectangle 16" o:spid="_x0000_s109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" strokeweight="2.25pt">
                  <v:textbox inset="0,0,0,0"/>
                </v:rect>
                <v:group id="Group 17" o:spid="_x0000_s109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18" o:spid="_x0000_s109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  <v:textbox inset="0,0,0,0"/>
                  </v:rect>
                  <v:group id="Group 19" o:spid="_x0000_s109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<v:group id="Group 20" o:spid="_x0000_s109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group id="Group 21" o:spid="_x0000_s109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Text Box 22" o:spid="_x0000_s109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" strokeweight="2.25pt">
                          <v:textbox inset="0,0,0,0">
                            <w:txbxContent>
                              <w:p w:rsidR="00533A6E" w:rsidRDefault="00533A6E" w:rsidP="009170B6">
                                <w:pPr>
                                  <w:pStyle w:val="a6"/>
                                  <w:rPr>
                                    <w:noProof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3" o:spid="_x0000_s109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RoX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Gbw/yX+AHn4AwAA//8DAFBLAQItABQABgAIAAAAIQDb4fbL7gAAAIUBAAATAAAAAAAAAAAA&#10;AAAAAAAAAABbQ29udGVudF9UeXBlc10ueG1sUEsBAi0AFAAGAAgAAAAhAFr0LFu/AAAAFQEAAAsA&#10;AAAAAAAAAAAAAAAAHwEAAF9yZWxzLy5yZWxzUEsBAi0AFAAGAAgAAAAhAEutGhfEAAAA2wAAAA8A&#10;AAAAAAAAAAAAAAAABwIAAGRycy9kb3ducmV2LnhtbFBLBQYAAAAAAwADALcAAAD4AgAAAAA=&#10;" strokeweight="2.25pt">
                          <v:textbox inset="0,0,0,0"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  <w:noProof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4" o:spid="_x0000_s109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:rsidR="00533A6E" w:rsidRPr="00BE0725" w:rsidRDefault="00533A6E" w:rsidP="009170B6">
                                <w:pPr>
                                  <w:pStyle w:val="a6"/>
                                  <w:rPr>
                                    <w:i w:val="0"/>
                                    <w:noProof w:val="0"/>
                                  </w:rPr>
                                </w:pPr>
                                <w:r w:rsidRPr="00BE0725">
                                  <w:rPr>
                                    <w:i w:val="0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5" o:spid="_x0000_s109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:rsidR="00533A6E" w:rsidRPr="00232CB3" w:rsidRDefault="00533A6E" w:rsidP="009170B6">
                                <w:pPr>
                                  <w:pStyle w:val="a6"/>
                                  <w:rPr>
                                    <w:i w:val="0"/>
                                    <w:noProof w:val="0"/>
                                  </w:rPr>
                                </w:pPr>
                                <w:r>
                                  <w:rPr>
                                    <w:i w:val="0"/>
                                    <w:noProof w:val="0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26" o:spid="_x0000_s110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:rsidR="00533A6E" w:rsidRPr="004C2BEE" w:rsidRDefault="00533A6E" w:rsidP="00FD6E81">
                                <w:pPr>
                                  <w:jc w:val="center"/>
                                  <w:rPr>
                                    <w:szCs w:val="20"/>
                                  </w:rPr>
                                </w:pPr>
                                <w:r>
                                  <w:rPr>
                                    <w:rStyle w:val="a7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a7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separate"/>
                                </w:r>
                                <w:r w:rsidR="00E272C1">
                                  <w:rPr>
                                    <w:rStyle w:val="a7"/>
                                    <w:noProof/>
                                  </w:rPr>
                                  <w:t>1</w:t>
                                </w:r>
                                <w:r>
                                  <w:rPr>
                                    <w:rStyle w:val="a7"/>
                                  </w:rPr>
                                  <w:fldChar w:fldCharType="end"/>
                                </w:r>
                              </w:p>
                            </w:txbxContent>
                          </v:textbox>
                        </v:shape>
                        <v:group id="Group 27" o:spid="_x0000_s110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<v:shape id="Text Box 28" o:spid="_x0000_s110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" strokeweight="1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  <v:shape id="Text Box 29" o:spid="_x0000_s110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" strokeweight="1pt">
                            <v:textbox inset="0,0,0,0">
                              <w:txbxContent>
                                <w:p w:rsidR="00533A6E" w:rsidRPr="00F31714" w:rsidRDefault="00533A6E" w:rsidP="009170B6">
                                  <w:pPr>
                                    <w:pStyle w:val="a6"/>
                                    <w:rPr>
                                      <w:i w:val="0"/>
                                    </w:rPr>
                                  </w:pPr>
                                  <w:r w:rsidRPr="00F31714">
                                    <w:rPr>
                                      <w:i w:val="0"/>
                                    </w:rPr>
                                    <w:fldChar w:fldCharType="begin"/>
                                  </w:r>
                                  <w:r w:rsidRPr="00F31714">
                                    <w:rPr>
                                      <w:i w:val="0"/>
                                    </w:rPr>
                                    <w:instrText xml:space="preserve"> DOCVARIABLE  Lit  \* MERGEFORMAT </w:instrText>
                                  </w:r>
                                  <w:r w:rsidRPr="00F31714">
                                    <w:rPr>
                                      <w:i w:val="0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0" o:spid="_x0000_s110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1" o:spid="_x0000_s110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" strokeweight="2.25pt">
                        <v:textbox inset="0,0,0,0">
                          <w:txbxContent>
                            <w:p w:rsidR="00533A6E" w:rsidRPr="007A0900" w:rsidRDefault="007A0900" w:rsidP="0042001D">
                              <w:pPr>
                                <w:pStyle w:val="a6"/>
                                <w:spacing w:before="240"/>
                                <w:rPr>
                                  <w:i w:val="0"/>
                                  <w:noProof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noProof w:val="0"/>
                                  <w:sz w:val="24"/>
                                  <w:lang w:val="en-US"/>
                                </w:rPr>
                                <w:t>{company}</w:t>
                              </w:r>
                            </w:p>
                          </w:txbxContent>
                        </v:textbox>
                      </v:shape>
                      <v:shape id="Text Box 32" o:spid="_x0000_s110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" strokeweight="2.25pt">
                        <v:textbox inset="0,0,0,0">
                          <w:txbxContent>
                            <w:p w:rsidR="00533A6E" w:rsidRPr="00D96090" w:rsidRDefault="007A0900" w:rsidP="00EE41F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>{</w:t>
                              </w:r>
                              <w:r w:rsidRPr="009B35B5">
                                <w:rPr>
                                  <w:sz w:val="20"/>
                                  <w:lang w:val="en-US"/>
                                </w:rPr>
                                <w:t>rd</w:t>
                              </w: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>_</w:t>
                              </w:r>
                              <w:r w:rsidRPr="009B35B5">
                                <w:rPr>
                                  <w:sz w:val="20"/>
                                  <w:lang w:val="en-US"/>
                                </w:rPr>
                                <w:t>full</w:t>
                              </w: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>_</w:t>
                              </w:r>
                              <w:r w:rsidRPr="009B35B5">
                                <w:rPr>
                                  <w:sz w:val="20"/>
                                  <w:lang w:val="en-US"/>
                                </w:rPr>
                                <w:t>name</w:t>
                              </w: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 xml:space="preserve"> }</w:t>
                              </w:r>
                              <w:r w:rsidR="00533A6E" w:rsidRPr="00D96090">
                                <w:rPr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</w:p>
                            <w:p w:rsidR="00533A6E" w:rsidRPr="00D96090" w:rsidRDefault="007A0900" w:rsidP="00EE41F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>{</w:t>
                              </w:r>
                              <w:r w:rsidRPr="009B35B5">
                                <w:rPr>
                                  <w:sz w:val="20"/>
                                  <w:lang w:val="en-US"/>
                                </w:rPr>
                                <w:t>rd_type</w:t>
                              </w:r>
                              <w:r w:rsidRPr="00D96090">
                                <w:rPr>
                                  <w:sz w:val="20"/>
                                  <w:lang w:val="en-US"/>
                                </w:rPr>
                                <w:t>}</w:t>
                              </w:r>
                            </w:p>
                            <w:p w:rsidR="00533A6E" w:rsidRPr="00D96090" w:rsidRDefault="00533A6E" w:rsidP="00EE41F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:rsidR="00533A6E" w:rsidRPr="007A0900" w:rsidRDefault="007A0900" w:rsidP="00EE41F7">
                              <w:pPr>
                                <w:pStyle w:val="a6"/>
                                <w:rPr>
                                  <w:noProof w:val="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9B35B5">
                                <w:rPr>
                                  <w:sz w:val="20"/>
                                  <w:lang w:val="en-US"/>
                                </w:rPr>
                                <w:t>{place}</w:t>
                              </w:r>
                              <w:r w:rsidR="00533A6E" w:rsidRPr="001363D3">
                                <w:rPr>
                                  <w:noProof w:val="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533A6E" w:rsidRPr="001363D3">
                                <w:rPr>
                                  <w:noProof w:val="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="00533A6E" w:rsidRPr="001363D3">
                                <w:rPr>
                                  <w:noProof w:val="0"/>
                                  <w:sz w:val="24"/>
                                  <w:szCs w:val="24"/>
                                </w:rPr>
                                <w:instrText xml:space="preserve"> DOCVARIABLE  Naim  \* MERGEFORMAT </w:instrText>
                              </w:r>
                              <w:r w:rsidR="00533A6E" w:rsidRPr="001363D3">
                                <w:rPr>
                                  <w:noProof w:val="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10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:rsidR="00533A6E" w:rsidRDefault="00FD6E81" w:rsidP="006B5B15">
                              <w:pPr>
                                <w:pStyle w:val="a4"/>
                                <w:spacing w:before="120"/>
                                <w:jc w:val="center"/>
                              </w:pPr>
                              <w:r w:rsidRPr="00FD6E81">
                                <w:rPr>
                                  <w:b/>
                                  <w:lang w:val="ru-RU" w:eastAsia="ru-RU"/>
                                </w:rPr>
                                <w:t>{station_num}</w:t>
                              </w:r>
                              <w:r w:rsidR="00533A6E" w:rsidRPr="00FD6E81">
                                <w:rPr>
                                  <w:b/>
                                  <w:lang w:val="ru-RU" w:eastAsia="ru-RU"/>
                                </w:rPr>
                                <w:t>_</w:t>
                              </w:r>
                              <w:r w:rsidRPr="00FD6E81">
                                <w:rPr>
                                  <w:b/>
                                  <w:lang w:val="ru-RU" w:eastAsia="ru-RU"/>
                                </w:rPr>
                                <w:t>{ol_num}</w:t>
                              </w:r>
                              <w:r w:rsidR="00533A6E" w:rsidRPr="00FD6E81">
                                <w:rPr>
                                  <w:b/>
                                  <w:color w:val="FF0000"/>
                                  <w:lang w:val="ru-RU" w:eastAsia="ru-RU"/>
                                </w:rPr>
                                <w:br/>
                              </w:r>
                              <w:r w:rsidR="00533A6E">
                                <w:rPr>
                                  <w:color w:val="FF0000"/>
                                  <w:lang w:val="ru-RU" w:eastAsia="ru-RU"/>
                                </w:rPr>
                                <w:br/>
                              </w:r>
                              <w:r w:rsidR="00533A6E">
                                <w:rPr>
                                  <w:color w:val="FF0000"/>
                                  <w:lang w:val="ru-RU" w:eastAsia="ru-RU"/>
                                </w:rPr>
                                <w:br/>
                              </w:r>
                              <w:r w:rsidR="00533A6E" w:rsidRPr="00D368A2">
                                <w:t>0</w:t>
                              </w:r>
                            </w:p>
                          </w:txbxContent>
                        </v:textbox>
                      </v:shape>
                    </v:group>
                    <v:group id="Group 34" o:spid="_x0000_s110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group id="Group 35" o:spid="_x0000_s1109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<v:group id="Group 36" o:spid="_x0000_s1110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<v:shape id="Text Box 37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" strokeweight="2.25pt">
                            <v:textbox inset="0,0,0,0">
                              <w:txbxContent>
                                <w:p w:rsidR="00533A6E" w:rsidRPr="00230DC1" w:rsidRDefault="00533A6E" w:rsidP="009170B6">
                                  <w:pPr>
                                    <w:pStyle w:val="a6"/>
                                    <w:rPr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8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" strokeweight="2.25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№ докум</w:t>
                                  </w:r>
                                  <w: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  <w:rPr>
                                      <w:noProof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Изм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  <w:rPr>
                                      <w:noProof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</w:rPr>
                                    <w:t>Подп</w:t>
                                  </w:r>
                                  <w:r>
                                    <w:rPr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:rsidR="00533A6E" w:rsidRDefault="00533A6E" w:rsidP="009170B6">
                                  <w:pPr>
                                    <w:pStyle w:val="a6"/>
                                    <w:rPr>
                                      <w:noProof w:val="0"/>
                                    </w:rPr>
                                  </w:pPr>
                                  <w:r w:rsidRPr="00BE0725">
                                    <w:rPr>
                                      <w:i w:val="0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2" o:spid="_x0000_s1116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<v:group id="Group 43" o:spid="_x0000_s111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group id="Group 44" o:spid="_x0000_s111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shape id="Text Box 45" o:spid="_x0000_s111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fFk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3geQZ/X9IPkOtfAAAA//8DAFBLAQItABQABgAIAAAAIQDb4fbL7gAAAIUBAAATAAAAAAAAAAAA&#10;AAAAAAAAAABbQ29udGVudF9UeXBlc10ueG1sUEsBAi0AFAAGAAgAAAAhAFr0LFu/AAAAFQEAAAsA&#10;AAAAAAAAAAAAAAAAHwEAAF9yZWxzLy5yZWxzUEsBAi0AFAAGAAgAAAAhABWZ8WT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Pr="007A0900" w:rsidRDefault="00533A6E" w:rsidP="00BE0725">
                                      <w:pPr>
                                        <w:pStyle w:val="a6"/>
                                        <w:jc w:val="left"/>
                                        <w:rPr>
                                          <w:noProof w:val="0"/>
                                          <w:color w:val="FF000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</w:t>
                                      </w:r>
                                      <w:r w:rsidR="007A0900">
                                        <w:rPr>
                                          <w:i w:val="0"/>
                                          <w:noProof w:val="0"/>
                                          <w:lang w:val="en-US"/>
                                        </w:rPr>
                                        <w:t>{fio_developer}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6" o:spid="_x0000_s112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28T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3geQZ/X9IPkOtfAAAA//8DAFBLAQItABQABgAIAAAAIQDb4fbL7gAAAIUBAAATAAAAAAAAAAAA&#10;AAAAAAAAAABbQ29udGVudF9UeXBlc10ueG1sUEsBAi0AFAAGAAgAAAAhAFr0LFu/AAAAFQEAAAsA&#10;AAAAAAAAAAAAAAAAHwEAAF9yZWxzLy5yZWxzUEsBAi0AFAAGAAgAAAAhAOVLbxP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Pr="00657AF6" w:rsidRDefault="00533A6E" w:rsidP="0042001D">
                                      <w:pPr>
                                        <w:pStyle w:val="a6"/>
                                        <w:jc w:val="left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 Разраб.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12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8" o:spid="_x0000_s112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:rsidR="00533A6E" w:rsidRPr="009170B6" w:rsidRDefault="00533A6E" w:rsidP="009170B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ascii="ГОСТ тип А" w:hAnsi="ГОСТ тип А"/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>
                                        <w:rPr>
                                          <w:rFonts w:ascii="ГОСТ тип А" w:hAnsi="ГОСТ тип А"/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>
                                        <w:rPr>
                                          <w:rFonts w:ascii="ГОСТ тип А" w:hAnsi="ГОСТ тип А"/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49" o:spid="_x0000_s112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    <v:shape id="Text Box 50" o:spid="_x0000_s112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:rsidR="00533A6E" w:rsidRPr="007A0900" w:rsidRDefault="00533A6E" w:rsidP="00BE0725">
                                      <w:pPr>
                                        <w:pStyle w:val="a6"/>
                                        <w:jc w:val="left"/>
                                        <w:rPr>
                                          <w:noProof w:val="0"/>
                                        </w:rPr>
                                      </w:pPr>
                                      <w:r w:rsidRPr="007A0900"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</w:t>
                                      </w:r>
                                      <w:r w:rsidR="007A0900" w:rsidRPr="007A0900">
                                        <w:rPr>
                                          <w:i w:val="0"/>
                                          <w:noProof w:val="0"/>
                                          <w:lang w:val="en-US"/>
                                        </w:rPr>
                                        <w:t>{fio_checker}</w:t>
                                      </w:r>
                                      <w:r w:rsidRPr="007A0900">
                                        <w:rPr>
                                          <w:noProof w:val="0"/>
                                        </w:rPr>
                                        <w:fldChar w:fldCharType="begin"/>
                                      </w:r>
                                      <w:r w:rsidRPr="007A0900">
                                        <w:rPr>
                                          <w:noProof w:val="0"/>
                                        </w:rPr>
                                        <w:instrText xml:space="preserve"> DOCVARIABLE  Check  \* MERGEFORMAT </w:instrText>
                                      </w:r>
                                      <w:r w:rsidRPr="007A0900">
                                        <w:rPr>
                                          <w:noProof w:val="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1" o:spid="_x0000_s112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2G6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x/X9IPkMtfAAAA//8DAFBLAQItABQABgAIAAAAIQDb4fbL7gAAAIUBAAATAAAAAAAAAAAA&#10;AAAAAAAAAABbQ29udGVudF9UeXBlc10ueG1sUEsBAi0AFAAGAAgAAAAhAFr0LFu/AAAAFQEAAAsA&#10;AAAAAAAAAAAAAAAAHwEAAF9yZWxzLy5yZWxzUEsBAi0AFAAGAAgAAAAhAO97Ybr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Pr="00BE0725" w:rsidRDefault="00533A6E" w:rsidP="0042001D">
                                      <w:pPr>
                                        <w:pStyle w:val="a6"/>
                                        <w:jc w:val="left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 Пров.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12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3" o:spid="_x0000_s112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4" o:spid="_x0000_s112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shape id="Text Box 55" o:spid="_x0000_s112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DOCVARIABLE  Tkont  \* MERGEFORMAT </w:instrText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6" o:spid="_x0000_s113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vnO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pjP4+5J+gFz/AgAA//8DAFBLAQItABQABgAIAAAAIQDb4fbL7gAAAIUBAAATAAAAAAAAAAAA&#10;AAAAAAAAAABbQ29udGVudF9UeXBlc10ueG1sUEsBAi0AFAAGAAgAAAAhAFr0LFu/AAAAFQEAAAsA&#10;AAAAAAAAAAAAAAAAHwEAAF9yZWxzLy5yZWxzUEsBAi0AFAAGAAgAAAAhAGCS+c7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Pr="00BE0725" w:rsidRDefault="00533A6E" w:rsidP="0042001D">
                                      <w:pPr>
                                        <w:pStyle w:val="a6"/>
                                        <w:jc w:val="left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</w:p>
                                    <w:p w:rsidR="00533A6E" w:rsidRPr="00BE0725" w:rsidRDefault="00533A6E" w:rsidP="00BE0725">
                                      <w:pPr>
                                        <w:rPr>
                                          <w:szCs w:val="18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7" o:spid="_x0000_s113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8" o:spid="_x0000_s113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9" o:spid="_x0000_s113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<v:shape id="Text Box 60" o:spid="_x0000_s1134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:rsidR="00533A6E" w:rsidRDefault="00533A6E" w:rsidP="00BE0725">
                                      <w:pPr>
                                        <w:pStyle w:val="a6"/>
                                        <w:jc w:val="left"/>
                                      </w:pPr>
                                      <w:r>
                                        <w:rPr>
                                          <w:i w:val="0"/>
                                        </w:rPr>
                                        <w:t xml:space="preserve"> </w:t>
                                      </w: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DOCVARIABLE  Nkont  \* MERGEFORMAT </w:instrText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1" o:spid="_x0000_s113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" strokeweight="1pt">
                                <v:textbox inset="0,0,0,0">
                                  <w:txbxContent>
                                    <w:p w:rsidR="00533A6E" w:rsidRPr="00BE0725" w:rsidRDefault="00533A6E" w:rsidP="0042001D">
                                      <w:pPr>
                                        <w:pStyle w:val="a6"/>
                                        <w:jc w:val="left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136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3" o:spid="_x0000_s113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4" o:spid="_x0000_s113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<v:shape id="Text Box 65" o:spid="_x0000_s1139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BE0725">
                                      <w:pPr>
                                        <w:pStyle w:val="a6"/>
                                        <w:jc w:val="left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DOCVARIABLE  Utv  \* MERGEFORMAT </w:instrText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6" o:spid="_x0000_s114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Pr="00BE0725" w:rsidRDefault="00533A6E" w:rsidP="0042001D">
                                      <w:pPr>
                                        <w:pStyle w:val="a6"/>
                                        <w:jc w:val="left"/>
                                        <w:rPr>
                                          <w:i w:val="0"/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i w:val="0"/>
                                          <w:noProof w:val="0"/>
                                        </w:rPr>
                                        <w:t xml:space="preserve">   Утв..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141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8" o:spid="_x0000_s114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:rsidR="00533A6E" w:rsidRDefault="00533A6E" w:rsidP="009170B6">
                                      <w:pPr>
                                        <w:pStyle w:val="a6"/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69" o:spid="_x0000_s114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" strokeweight="2.25pt"/>
                          <v:line id="Line 70" o:spid="_x0000_s114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" strokeweight="2.25pt"/>
                          <v:line id="Line 71" o:spid="_x0000_s114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2" o:spid="_x0000_s1146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3" o:spid="_x0000_s114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</v:group>
                      </v:group>
                      <v:group id="Group 74" o:spid="_x0000_s1148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      <v:group id="Group 75" o:spid="_x0000_s114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  <v:group id="Group 76" o:spid="_x0000_s115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    <v:shape id="Text Box 77" o:spid="_x0000_s115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78" o:spid="_x0000_s115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JRH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camL+kHyPUDAAD//wMAUEsBAi0AFAAGAAgAAAAhANvh9svuAAAAhQEAABMAAAAAAAAAAAAAAAAA&#10;AAAAAFtDb250ZW50X1R5cGVzXS54bWxQSwECLQAUAAYACAAAACEAWvQsW78AAAAVAQAACwAAAAAA&#10;AAAAAAAAAAAfAQAAX3JlbHMvLnJlbHNQSwECLQAUAAYACAAAACEANfSUR8AAAADbAAAADwAAAAAA&#10;AAAAAAAAAAAHAgAAZHJzL2Rvd25yZXYueG1sUEsFBgAAAAADAAMAtwAAAPQCAAAAAA=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5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5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5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2" o:spid="_x0000_s1156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<v:shape id="Text Box 83" o:spid="_x0000_s115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4" o:spid="_x0000_s115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5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6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6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:rsidR="00533A6E" w:rsidRDefault="00533A6E" w:rsidP="009170B6">
                                    <w:pPr>
                                      <w:pStyle w:val="a6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8" o:spid="_x0000_s1162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" strokeweight="2.25pt"/>
                        <v:line id="Line 89" o:spid="_x0000_s116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" strokeweight="2.25pt"/>
                        <v:line id="Line 90" o:spid="_x0000_s116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1" o:spid="_x0000_s116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2" o:spid="_x0000_s116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3" o:spid="_x0000_s116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</v:group>
                    </v:group>
                  </v:group>
                </v:group>
              </v:group>
              <v:shape id="Text Box 94" o:spid="_x0000_s1168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<v:textbox inset="0,0,0,0">
                  <w:txbxContent>
                    <w:p w:rsidR="00533A6E" w:rsidRPr="001363D3" w:rsidRDefault="00533A6E" w:rsidP="001363D3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B40B1"/>
    <w:multiLevelType w:val="multilevel"/>
    <w:tmpl w:val="D90637E0"/>
    <w:lvl w:ilvl="0">
      <w:start w:val="1"/>
      <w:numFmt w:val="decimal"/>
      <w:lvlText w:val="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79685B"/>
    <w:multiLevelType w:val="multilevel"/>
    <w:tmpl w:val="BE5A3892"/>
    <w:lvl w:ilvl="0">
      <w:start w:val="1"/>
      <w:numFmt w:val="decimal"/>
      <w:lvlText w:val="9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61E77"/>
    <w:multiLevelType w:val="multilevel"/>
    <w:tmpl w:val="B080C9C4"/>
    <w:lvl w:ilvl="0">
      <w:start w:val="1"/>
      <w:numFmt w:val="decimal"/>
      <w:lvlText w:val="8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DE4691"/>
    <w:multiLevelType w:val="multilevel"/>
    <w:tmpl w:val="AB382496"/>
    <w:lvl w:ilvl="0">
      <w:start w:val="1"/>
      <w:numFmt w:val="decimal"/>
      <w:lvlText w:val="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4019B"/>
    <w:multiLevelType w:val="hybridMultilevel"/>
    <w:tmpl w:val="D102F7C0"/>
    <w:lvl w:ilvl="0" w:tplc="3EFCCD20">
      <w:start w:val="1"/>
      <w:numFmt w:val="decimal"/>
      <w:lvlText w:val="13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50291F"/>
    <w:multiLevelType w:val="multilevel"/>
    <w:tmpl w:val="F11C4716"/>
    <w:lvl w:ilvl="0">
      <w:start w:val="1"/>
      <w:numFmt w:val="decimal"/>
      <w:lvlText w:val="9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AF4B34"/>
    <w:multiLevelType w:val="multilevel"/>
    <w:tmpl w:val="1B0857AA"/>
    <w:lvl w:ilvl="0">
      <w:start w:val="1"/>
      <w:numFmt w:val="decimal"/>
      <w:lvlText w:val="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1342522"/>
    <w:multiLevelType w:val="hybridMultilevel"/>
    <w:tmpl w:val="E4182652"/>
    <w:lvl w:ilvl="0" w:tplc="6400EEF6">
      <w:start w:val="1"/>
      <w:numFmt w:val="decimal"/>
      <w:lvlText w:val="1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60C79B5"/>
    <w:multiLevelType w:val="hybridMultilevel"/>
    <w:tmpl w:val="2E8048CE"/>
    <w:lvl w:ilvl="0" w:tplc="94DAF67E">
      <w:start w:val="1"/>
      <w:numFmt w:val="decimal"/>
      <w:lvlText w:val="1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013A50"/>
    <w:multiLevelType w:val="hybridMultilevel"/>
    <w:tmpl w:val="6248EEF2"/>
    <w:lvl w:ilvl="0" w:tplc="3E9072A4">
      <w:start w:val="1"/>
      <w:numFmt w:val="decimal"/>
      <w:lvlText w:val="17.%1."/>
      <w:lvlJc w:val="center"/>
      <w:pPr>
        <w:tabs>
          <w:tab w:val="num" w:pos="72"/>
        </w:tabs>
        <w:ind w:left="7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AB32A0"/>
    <w:multiLevelType w:val="hybridMultilevel"/>
    <w:tmpl w:val="E38E7574"/>
    <w:lvl w:ilvl="0" w:tplc="AF0E35A0">
      <w:start w:val="1"/>
      <w:numFmt w:val="decimal"/>
      <w:lvlText w:val="7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741A09"/>
    <w:multiLevelType w:val="multilevel"/>
    <w:tmpl w:val="1A849BFE"/>
    <w:lvl w:ilvl="0">
      <w:start w:val="1"/>
      <w:numFmt w:val="decimal"/>
      <w:lvlText w:val="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D9B0C3B"/>
    <w:multiLevelType w:val="hybridMultilevel"/>
    <w:tmpl w:val="4380D5AC"/>
    <w:lvl w:ilvl="0" w:tplc="682CD53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5A5976"/>
    <w:multiLevelType w:val="multilevel"/>
    <w:tmpl w:val="AEB2848E"/>
    <w:lvl w:ilvl="0">
      <w:start w:val="1"/>
      <w:numFmt w:val="decimal"/>
      <w:lvlText w:val="1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0F01CB"/>
    <w:multiLevelType w:val="multilevel"/>
    <w:tmpl w:val="2CD20240"/>
    <w:lvl w:ilvl="0">
      <w:start w:val="1"/>
      <w:numFmt w:val="decimal"/>
      <w:lvlText w:val="1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3B753D0"/>
    <w:multiLevelType w:val="multilevel"/>
    <w:tmpl w:val="2CD20240"/>
    <w:lvl w:ilvl="0">
      <w:start w:val="1"/>
      <w:numFmt w:val="decimal"/>
      <w:lvlText w:val="1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5A729BE"/>
    <w:multiLevelType w:val="multilevel"/>
    <w:tmpl w:val="276CD764"/>
    <w:lvl w:ilvl="0">
      <w:start w:val="1"/>
      <w:numFmt w:val="decimal"/>
      <w:lvlText w:val="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67336BB"/>
    <w:multiLevelType w:val="multilevel"/>
    <w:tmpl w:val="481482E2"/>
    <w:lvl w:ilvl="0">
      <w:start w:val="1"/>
      <w:numFmt w:val="decimal"/>
      <w:lvlText w:val="10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7FF1D71"/>
    <w:multiLevelType w:val="hybridMultilevel"/>
    <w:tmpl w:val="B7D873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8B6F94"/>
    <w:multiLevelType w:val="hybridMultilevel"/>
    <w:tmpl w:val="2CD20240"/>
    <w:lvl w:ilvl="0" w:tplc="535EC6BA">
      <w:start w:val="1"/>
      <w:numFmt w:val="decimal"/>
      <w:lvlText w:val="1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9B53B5"/>
    <w:multiLevelType w:val="hybridMultilevel"/>
    <w:tmpl w:val="B5FAA790"/>
    <w:lvl w:ilvl="0" w:tplc="BCF0C2A8">
      <w:start w:val="1"/>
      <w:numFmt w:val="decimal"/>
      <w:lvlText w:val="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A122FB5"/>
    <w:multiLevelType w:val="multilevel"/>
    <w:tmpl w:val="EF38CC4E"/>
    <w:lvl w:ilvl="0">
      <w:start w:val="1"/>
      <w:numFmt w:val="decimal"/>
      <w:lvlText w:val="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A2473B0"/>
    <w:multiLevelType w:val="hybridMultilevel"/>
    <w:tmpl w:val="10CEEDEE"/>
    <w:lvl w:ilvl="0" w:tplc="76FC1872">
      <w:start w:val="1"/>
      <w:numFmt w:val="decimal"/>
      <w:lvlText w:val="16.%1."/>
      <w:lvlJc w:val="center"/>
      <w:pPr>
        <w:tabs>
          <w:tab w:val="num" w:pos="72"/>
        </w:tabs>
        <w:ind w:left="72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E6725C"/>
    <w:multiLevelType w:val="hybridMultilevel"/>
    <w:tmpl w:val="23000DB2"/>
    <w:lvl w:ilvl="0" w:tplc="101C417C">
      <w:start w:val="1"/>
      <w:numFmt w:val="decimal"/>
      <w:lvlText w:val="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45D93"/>
    <w:multiLevelType w:val="multilevel"/>
    <w:tmpl w:val="AD4E1226"/>
    <w:lvl w:ilvl="0">
      <w:start w:val="1"/>
      <w:numFmt w:val="decimal"/>
      <w:lvlText w:val="1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7782B6E"/>
    <w:multiLevelType w:val="hybridMultilevel"/>
    <w:tmpl w:val="F11C4716"/>
    <w:lvl w:ilvl="0" w:tplc="F070B6F2">
      <w:start w:val="1"/>
      <w:numFmt w:val="decimal"/>
      <w:lvlText w:val="9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AD4251F"/>
    <w:multiLevelType w:val="hybridMultilevel"/>
    <w:tmpl w:val="78F0FB90"/>
    <w:lvl w:ilvl="0" w:tplc="BFE40AF8">
      <w:start w:val="1"/>
      <w:numFmt w:val="decimal"/>
      <w:lvlText w:val="10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3D7447"/>
    <w:multiLevelType w:val="hybridMultilevel"/>
    <w:tmpl w:val="72967A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E94DC9"/>
    <w:multiLevelType w:val="multilevel"/>
    <w:tmpl w:val="DB0E4A22"/>
    <w:lvl w:ilvl="0">
      <w:start w:val="1"/>
      <w:numFmt w:val="decimal"/>
      <w:lvlText w:val="6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AD72F6"/>
    <w:multiLevelType w:val="multilevel"/>
    <w:tmpl w:val="D5FEF186"/>
    <w:lvl w:ilvl="0">
      <w:start w:val="1"/>
      <w:numFmt w:val="decimal"/>
      <w:lvlText w:val="3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CCB461F"/>
    <w:multiLevelType w:val="hybridMultilevel"/>
    <w:tmpl w:val="3FDE8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E945EE"/>
    <w:multiLevelType w:val="multilevel"/>
    <w:tmpl w:val="9F701F46"/>
    <w:lvl w:ilvl="0">
      <w:start w:val="1"/>
      <w:numFmt w:val="decimal"/>
      <w:lvlText w:val="6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DE92413"/>
    <w:multiLevelType w:val="multilevel"/>
    <w:tmpl w:val="E7847578"/>
    <w:lvl w:ilvl="0">
      <w:start w:val="1"/>
      <w:numFmt w:val="decimal"/>
      <w:lvlText w:val="1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F7871AF"/>
    <w:multiLevelType w:val="hybridMultilevel"/>
    <w:tmpl w:val="E7A65AAC"/>
    <w:lvl w:ilvl="0" w:tplc="1B0295D2">
      <w:start w:val="1"/>
      <w:numFmt w:val="decimal"/>
      <w:lvlText w:val="6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FE72224"/>
    <w:multiLevelType w:val="multilevel"/>
    <w:tmpl w:val="7296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041587"/>
    <w:multiLevelType w:val="hybridMultilevel"/>
    <w:tmpl w:val="1FB02B46"/>
    <w:lvl w:ilvl="0" w:tplc="BDCCD76E">
      <w:start w:val="1"/>
      <w:numFmt w:val="decimal"/>
      <w:lvlText w:val="6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9DF00CB"/>
    <w:multiLevelType w:val="hybridMultilevel"/>
    <w:tmpl w:val="EF38CC4E"/>
    <w:lvl w:ilvl="0" w:tplc="86B44B58">
      <w:start w:val="1"/>
      <w:numFmt w:val="decimal"/>
      <w:lvlText w:val="4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37D6CC4"/>
    <w:multiLevelType w:val="hybridMultilevel"/>
    <w:tmpl w:val="ECD0A31C"/>
    <w:lvl w:ilvl="0" w:tplc="7D0A5E74">
      <w:start w:val="1"/>
      <w:numFmt w:val="decimal"/>
      <w:lvlText w:val="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628654F"/>
    <w:multiLevelType w:val="hybridMultilevel"/>
    <w:tmpl w:val="D5FEF186"/>
    <w:lvl w:ilvl="0" w:tplc="30581724">
      <w:start w:val="1"/>
      <w:numFmt w:val="decimal"/>
      <w:lvlText w:val="3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BFE4B38"/>
    <w:multiLevelType w:val="hybridMultilevel"/>
    <w:tmpl w:val="98C43A6E"/>
    <w:lvl w:ilvl="0" w:tplc="43BCE750">
      <w:start w:val="1"/>
      <w:numFmt w:val="decimal"/>
      <w:lvlText w:val="8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C331E44"/>
    <w:multiLevelType w:val="multilevel"/>
    <w:tmpl w:val="10CEEDEE"/>
    <w:lvl w:ilvl="0">
      <w:start w:val="1"/>
      <w:numFmt w:val="decimal"/>
      <w:lvlText w:val="16.%1."/>
      <w:lvlJc w:val="center"/>
      <w:pPr>
        <w:tabs>
          <w:tab w:val="num" w:pos="72"/>
        </w:tabs>
        <w:ind w:left="72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FD20D8C"/>
    <w:multiLevelType w:val="multilevel"/>
    <w:tmpl w:val="B0149DDC"/>
    <w:lvl w:ilvl="0">
      <w:start w:val="1"/>
      <w:numFmt w:val="decimal"/>
      <w:lvlText w:val="1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2AE54AB"/>
    <w:multiLevelType w:val="hybridMultilevel"/>
    <w:tmpl w:val="52DE6F80"/>
    <w:lvl w:ilvl="0" w:tplc="D542C8AA">
      <w:start w:val="1"/>
      <w:numFmt w:val="decimal"/>
      <w:lvlText w:val="15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39027F9"/>
    <w:multiLevelType w:val="hybridMultilevel"/>
    <w:tmpl w:val="9E42E036"/>
    <w:lvl w:ilvl="0" w:tplc="1B329EE4">
      <w:start w:val="1"/>
      <w:numFmt w:val="decimal"/>
      <w:lvlText w:val="11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68C2A0E"/>
    <w:multiLevelType w:val="multilevel"/>
    <w:tmpl w:val="D4AC706A"/>
    <w:lvl w:ilvl="0">
      <w:start w:val="1"/>
      <w:numFmt w:val="decimal"/>
      <w:lvlText w:val="13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8C32447"/>
    <w:multiLevelType w:val="hybridMultilevel"/>
    <w:tmpl w:val="4380D5AC"/>
    <w:lvl w:ilvl="0" w:tplc="682CD53E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312F48"/>
    <w:multiLevelType w:val="hybridMultilevel"/>
    <w:tmpl w:val="26DAE29E"/>
    <w:lvl w:ilvl="0" w:tplc="101C417C">
      <w:start w:val="1"/>
      <w:numFmt w:val="decimal"/>
      <w:lvlText w:val="2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A420037"/>
    <w:multiLevelType w:val="multilevel"/>
    <w:tmpl w:val="9D7AE726"/>
    <w:lvl w:ilvl="0">
      <w:start w:val="1"/>
      <w:numFmt w:val="decimal"/>
      <w:lvlText w:val="11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D7E1908"/>
    <w:multiLevelType w:val="multilevel"/>
    <w:tmpl w:val="3A8C6676"/>
    <w:lvl w:ilvl="0">
      <w:start w:val="1"/>
      <w:numFmt w:val="decimal"/>
      <w:lvlText w:val="3.%1."/>
      <w:lvlJc w:val="center"/>
      <w:pPr>
        <w:tabs>
          <w:tab w:val="num" w:pos="0"/>
        </w:tabs>
        <w:ind w:left="0" w:firstLine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18"/>
  </w:num>
  <w:num w:numId="3">
    <w:abstractNumId w:val="45"/>
  </w:num>
  <w:num w:numId="4">
    <w:abstractNumId w:val="12"/>
  </w:num>
  <w:num w:numId="5">
    <w:abstractNumId w:val="34"/>
  </w:num>
  <w:num w:numId="6">
    <w:abstractNumId w:val="46"/>
  </w:num>
  <w:num w:numId="7">
    <w:abstractNumId w:val="38"/>
  </w:num>
  <w:num w:numId="8">
    <w:abstractNumId w:val="3"/>
  </w:num>
  <w:num w:numId="9">
    <w:abstractNumId w:val="36"/>
  </w:num>
  <w:num w:numId="10">
    <w:abstractNumId w:val="48"/>
  </w:num>
  <w:num w:numId="11">
    <w:abstractNumId w:val="29"/>
  </w:num>
  <w:num w:numId="12">
    <w:abstractNumId w:val="21"/>
  </w:num>
  <w:num w:numId="13">
    <w:abstractNumId w:val="37"/>
  </w:num>
  <w:num w:numId="14">
    <w:abstractNumId w:val="0"/>
  </w:num>
  <w:num w:numId="15">
    <w:abstractNumId w:val="35"/>
  </w:num>
  <w:num w:numId="16">
    <w:abstractNumId w:val="16"/>
  </w:num>
  <w:num w:numId="17">
    <w:abstractNumId w:val="10"/>
  </w:num>
  <w:num w:numId="18">
    <w:abstractNumId w:val="31"/>
  </w:num>
  <w:num w:numId="19">
    <w:abstractNumId w:val="39"/>
  </w:num>
  <w:num w:numId="20">
    <w:abstractNumId w:val="28"/>
  </w:num>
  <w:num w:numId="21">
    <w:abstractNumId w:val="25"/>
  </w:num>
  <w:num w:numId="22">
    <w:abstractNumId w:val="2"/>
  </w:num>
  <w:num w:numId="23">
    <w:abstractNumId w:val="26"/>
  </w:num>
  <w:num w:numId="24">
    <w:abstractNumId w:val="1"/>
  </w:num>
  <w:num w:numId="25">
    <w:abstractNumId w:val="43"/>
  </w:num>
  <w:num w:numId="26">
    <w:abstractNumId w:val="17"/>
  </w:num>
  <w:num w:numId="27">
    <w:abstractNumId w:val="13"/>
  </w:num>
  <w:num w:numId="28">
    <w:abstractNumId w:val="7"/>
  </w:num>
  <w:num w:numId="29">
    <w:abstractNumId w:val="47"/>
  </w:num>
  <w:num w:numId="30">
    <w:abstractNumId w:val="5"/>
  </w:num>
  <w:num w:numId="31">
    <w:abstractNumId w:val="4"/>
  </w:num>
  <w:num w:numId="32">
    <w:abstractNumId w:val="41"/>
  </w:num>
  <w:num w:numId="33">
    <w:abstractNumId w:val="8"/>
  </w:num>
  <w:num w:numId="34">
    <w:abstractNumId w:val="44"/>
  </w:num>
  <w:num w:numId="35">
    <w:abstractNumId w:val="19"/>
  </w:num>
  <w:num w:numId="36">
    <w:abstractNumId w:val="24"/>
  </w:num>
  <w:num w:numId="37">
    <w:abstractNumId w:val="14"/>
  </w:num>
  <w:num w:numId="38">
    <w:abstractNumId w:val="15"/>
  </w:num>
  <w:num w:numId="39">
    <w:abstractNumId w:val="22"/>
  </w:num>
  <w:num w:numId="40">
    <w:abstractNumId w:val="40"/>
  </w:num>
  <w:num w:numId="41">
    <w:abstractNumId w:val="42"/>
  </w:num>
  <w:num w:numId="42">
    <w:abstractNumId w:val="32"/>
  </w:num>
  <w:num w:numId="43">
    <w:abstractNumId w:val="23"/>
  </w:num>
  <w:num w:numId="44">
    <w:abstractNumId w:val="27"/>
  </w:num>
  <w:num w:numId="45">
    <w:abstractNumId w:val="9"/>
  </w:num>
  <w:num w:numId="46">
    <w:abstractNumId w:val="20"/>
  </w:num>
  <w:num w:numId="47">
    <w:abstractNumId w:val="6"/>
  </w:num>
  <w:num w:numId="48">
    <w:abstractNumId w:val="33"/>
  </w:num>
  <w:num w:numId="49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30"/>
    <w:rsid w:val="000005BB"/>
    <w:rsid w:val="00000822"/>
    <w:rsid w:val="00002A2B"/>
    <w:rsid w:val="000035DC"/>
    <w:rsid w:val="00003E4E"/>
    <w:rsid w:val="00004744"/>
    <w:rsid w:val="0000496F"/>
    <w:rsid w:val="00004A9F"/>
    <w:rsid w:val="00005A12"/>
    <w:rsid w:val="000061FD"/>
    <w:rsid w:val="00007087"/>
    <w:rsid w:val="000102BA"/>
    <w:rsid w:val="00010802"/>
    <w:rsid w:val="00010BC5"/>
    <w:rsid w:val="00010F3B"/>
    <w:rsid w:val="0001191C"/>
    <w:rsid w:val="00011C92"/>
    <w:rsid w:val="00011D84"/>
    <w:rsid w:val="00012EB6"/>
    <w:rsid w:val="00012FEC"/>
    <w:rsid w:val="00015A4C"/>
    <w:rsid w:val="00016BF0"/>
    <w:rsid w:val="00017B87"/>
    <w:rsid w:val="00020AAC"/>
    <w:rsid w:val="00021EDE"/>
    <w:rsid w:val="000221BE"/>
    <w:rsid w:val="00023699"/>
    <w:rsid w:val="00023837"/>
    <w:rsid w:val="00023B3D"/>
    <w:rsid w:val="00023BE9"/>
    <w:rsid w:val="00024AE4"/>
    <w:rsid w:val="00025FAE"/>
    <w:rsid w:val="0002659A"/>
    <w:rsid w:val="00026CF8"/>
    <w:rsid w:val="00027C6A"/>
    <w:rsid w:val="000300F3"/>
    <w:rsid w:val="000315EC"/>
    <w:rsid w:val="00031B88"/>
    <w:rsid w:val="00031EFD"/>
    <w:rsid w:val="00032C68"/>
    <w:rsid w:val="00033A1C"/>
    <w:rsid w:val="00033D91"/>
    <w:rsid w:val="00033FAD"/>
    <w:rsid w:val="00034536"/>
    <w:rsid w:val="00035DAE"/>
    <w:rsid w:val="00036729"/>
    <w:rsid w:val="00036861"/>
    <w:rsid w:val="00037905"/>
    <w:rsid w:val="00041294"/>
    <w:rsid w:val="0004141D"/>
    <w:rsid w:val="00041C32"/>
    <w:rsid w:val="000428A4"/>
    <w:rsid w:val="00043750"/>
    <w:rsid w:val="000437C5"/>
    <w:rsid w:val="000445FF"/>
    <w:rsid w:val="00044FBA"/>
    <w:rsid w:val="000456E9"/>
    <w:rsid w:val="00045A41"/>
    <w:rsid w:val="00045CCC"/>
    <w:rsid w:val="00047D8D"/>
    <w:rsid w:val="00050750"/>
    <w:rsid w:val="00051860"/>
    <w:rsid w:val="00051A8F"/>
    <w:rsid w:val="00051C4B"/>
    <w:rsid w:val="000525A8"/>
    <w:rsid w:val="00052F99"/>
    <w:rsid w:val="00054777"/>
    <w:rsid w:val="00056389"/>
    <w:rsid w:val="0005648C"/>
    <w:rsid w:val="0005657A"/>
    <w:rsid w:val="000574E4"/>
    <w:rsid w:val="00060408"/>
    <w:rsid w:val="00060C1D"/>
    <w:rsid w:val="00062B73"/>
    <w:rsid w:val="00062CF1"/>
    <w:rsid w:val="00065023"/>
    <w:rsid w:val="00065331"/>
    <w:rsid w:val="000657B6"/>
    <w:rsid w:val="00066656"/>
    <w:rsid w:val="00066D29"/>
    <w:rsid w:val="00066EE7"/>
    <w:rsid w:val="00070C86"/>
    <w:rsid w:val="00071A9A"/>
    <w:rsid w:val="00071E25"/>
    <w:rsid w:val="00072CDE"/>
    <w:rsid w:val="00073A88"/>
    <w:rsid w:val="000745BA"/>
    <w:rsid w:val="0007471B"/>
    <w:rsid w:val="00077589"/>
    <w:rsid w:val="00080BB5"/>
    <w:rsid w:val="00080CD0"/>
    <w:rsid w:val="000817C4"/>
    <w:rsid w:val="00083567"/>
    <w:rsid w:val="000846CB"/>
    <w:rsid w:val="00084F6F"/>
    <w:rsid w:val="00084FE4"/>
    <w:rsid w:val="00085119"/>
    <w:rsid w:val="000855C0"/>
    <w:rsid w:val="000871F7"/>
    <w:rsid w:val="000919B2"/>
    <w:rsid w:val="000923D4"/>
    <w:rsid w:val="00093EC1"/>
    <w:rsid w:val="00095A59"/>
    <w:rsid w:val="00096597"/>
    <w:rsid w:val="0009675C"/>
    <w:rsid w:val="0009695E"/>
    <w:rsid w:val="00097099"/>
    <w:rsid w:val="000A1DBF"/>
    <w:rsid w:val="000A1F4E"/>
    <w:rsid w:val="000A4B9E"/>
    <w:rsid w:val="000A60C8"/>
    <w:rsid w:val="000A7525"/>
    <w:rsid w:val="000B0B7E"/>
    <w:rsid w:val="000B1D2A"/>
    <w:rsid w:val="000B25AE"/>
    <w:rsid w:val="000B2759"/>
    <w:rsid w:val="000B342D"/>
    <w:rsid w:val="000B3745"/>
    <w:rsid w:val="000B3E87"/>
    <w:rsid w:val="000B4230"/>
    <w:rsid w:val="000B434E"/>
    <w:rsid w:val="000B5DA8"/>
    <w:rsid w:val="000B6918"/>
    <w:rsid w:val="000C2AC6"/>
    <w:rsid w:val="000C2D2A"/>
    <w:rsid w:val="000C3810"/>
    <w:rsid w:val="000C3B19"/>
    <w:rsid w:val="000C40E8"/>
    <w:rsid w:val="000C529B"/>
    <w:rsid w:val="000D3F87"/>
    <w:rsid w:val="000D3FC4"/>
    <w:rsid w:val="000E0A8E"/>
    <w:rsid w:val="000E0B6E"/>
    <w:rsid w:val="000E1FAF"/>
    <w:rsid w:val="000E2392"/>
    <w:rsid w:val="000E3582"/>
    <w:rsid w:val="000E36AA"/>
    <w:rsid w:val="000E5724"/>
    <w:rsid w:val="000E689B"/>
    <w:rsid w:val="000E6D69"/>
    <w:rsid w:val="000E749E"/>
    <w:rsid w:val="000F0090"/>
    <w:rsid w:val="000F181D"/>
    <w:rsid w:val="000F27EC"/>
    <w:rsid w:val="000F2AD9"/>
    <w:rsid w:val="000F3CB2"/>
    <w:rsid w:val="000F47C8"/>
    <w:rsid w:val="000F4DD8"/>
    <w:rsid w:val="000F5BA3"/>
    <w:rsid w:val="000F5D4B"/>
    <w:rsid w:val="000F65C7"/>
    <w:rsid w:val="000F6C09"/>
    <w:rsid w:val="000F724A"/>
    <w:rsid w:val="000F7654"/>
    <w:rsid w:val="0010098F"/>
    <w:rsid w:val="00102E4F"/>
    <w:rsid w:val="00102F11"/>
    <w:rsid w:val="00103AD7"/>
    <w:rsid w:val="00103C17"/>
    <w:rsid w:val="00103C8D"/>
    <w:rsid w:val="00104C7C"/>
    <w:rsid w:val="00106575"/>
    <w:rsid w:val="0010668D"/>
    <w:rsid w:val="0010696F"/>
    <w:rsid w:val="0010734F"/>
    <w:rsid w:val="0010738F"/>
    <w:rsid w:val="00107A29"/>
    <w:rsid w:val="00113A22"/>
    <w:rsid w:val="00116435"/>
    <w:rsid w:val="00117B3D"/>
    <w:rsid w:val="00120037"/>
    <w:rsid w:val="00120A11"/>
    <w:rsid w:val="00120A8C"/>
    <w:rsid w:val="00121683"/>
    <w:rsid w:val="00121D77"/>
    <w:rsid w:val="001222A4"/>
    <w:rsid w:val="001225C1"/>
    <w:rsid w:val="00122B9F"/>
    <w:rsid w:val="001237F6"/>
    <w:rsid w:val="00123B0A"/>
    <w:rsid w:val="001249D3"/>
    <w:rsid w:val="00124CB8"/>
    <w:rsid w:val="00125091"/>
    <w:rsid w:val="0012545E"/>
    <w:rsid w:val="00125A85"/>
    <w:rsid w:val="00126EA2"/>
    <w:rsid w:val="0012718E"/>
    <w:rsid w:val="00130853"/>
    <w:rsid w:val="00130BA5"/>
    <w:rsid w:val="001336E2"/>
    <w:rsid w:val="001337CB"/>
    <w:rsid w:val="001353C0"/>
    <w:rsid w:val="00135411"/>
    <w:rsid w:val="001354D8"/>
    <w:rsid w:val="0013632C"/>
    <w:rsid w:val="001363D3"/>
    <w:rsid w:val="001366AB"/>
    <w:rsid w:val="00137BD8"/>
    <w:rsid w:val="0014026E"/>
    <w:rsid w:val="00140A38"/>
    <w:rsid w:val="00140B15"/>
    <w:rsid w:val="00140E67"/>
    <w:rsid w:val="00142135"/>
    <w:rsid w:val="001447F7"/>
    <w:rsid w:val="001452C6"/>
    <w:rsid w:val="001459D9"/>
    <w:rsid w:val="0015150D"/>
    <w:rsid w:val="00152E12"/>
    <w:rsid w:val="001551A8"/>
    <w:rsid w:val="001564FC"/>
    <w:rsid w:val="00156DA2"/>
    <w:rsid w:val="001603D5"/>
    <w:rsid w:val="00161A22"/>
    <w:rsid w:val="00161BCC"/>
    <w:rsid w:val="00163EA1"/>
    <w:rsid w:val="001647E6"/>
    <w:rsid w:val="00165144"/>
    <w:rsid w:val="001666CC"/>
    <w:rsid w:val="00166DE1"/>
    <w:rsid w:val="00167BEC"/>
    <w:rsid w:val="00170403"/>
    <w:rsid w:val="00170694"/>
    <w:rsid w:val="00170EE4"/>
    <w:rsid w:val="00171FD2"/>
    <w:rsid w:val="00173190"/>
    <w:rsid w:val="001738DB"/>
    <w:rsid w:val="0017391E"/>
    <w:rsid w:val="00173931"/>
    <w:rsid w:val="00176952"/>
    <w:rsid w:val="00176BEA"/>
    <w:rsid w:val="001772FC"/>
    <w:rsid w:val="00177710"/>
    <w:rsid w:val="001778E8"/>
    <w:rsid w:val="00177E28"/>
    <w:rsid w:val="0018450C"/>
    <w:rsid w:val="00185441"/>
    <w:rsid w:val="001872DE"/>
    <w:rsid w:val="00187867"/>
    <w:rsid w:val="00187BFF"/>
    <w:rsid w:val="0019166B"/>
    <w:rsid w:val="00191A3C"/>
    <w:rsid w:val="00192180"/>
    <w:rsid w:val="00192E9F"/>
    <w:rsid w:val="00192FDF"/>
    <w:rsid w:val="00193712"/>
    <w:rsid w:val="001952EC"/>
    <w:rsid w:val="0019563B"/>
    <w:rsid w:val="00195C55"/>
    <w:rsid w:val="00197507"/>
    <w:rsid w:val="001A05B0"/>
    <w:rsid w:val="001A22CA"/>
    <w:rsid w:val="001A23AD"/>
    <w:rsid w:val="001A7101"/>
    <w:rsid w:val="001A7E7D"/>
    <w:rsid w:val="001B037B"/>
    <w:rsid w:val="001B281B"/>
    <w:rsid w:val="001B4FCE"/>
    <w:rsid w:val="001B5B27"/>
    <w:rsid w:val="001C00AA"/>
    <w:rsid w:val="001C0B5A"/>
    <w:rsid w:val="001C1BFB"/>
    <w:rsid w:val="001C1FE9"/>
    <w:rsid w:val="001C21DB"/>
    <w:rsid w:val="001C2678"/>
    <w:rsid w:val="001C3FE8"/>
    <w:rsid w:val="001C4359"/>
    <w:rsid w:val="001C63AC"/>
    <w:rsid w:val="001C6800"/>
    <w:rsid w:val="001C68B3"/>
    <w:rsid w:val="001D0956"/>
    <w:rsid w:val="001D0B6C"/>
    <w:rsid w:val="001D107F"/>
    <w:rsid w:val="001D1426"/>
    <w:rsid w:val="001D19E2"/>
    <w:rsid w:val="001D1D09"/>
    <w:rsid w:val="001D2261"/>
    <w:rsid w:val="001D465E"/>
    <w:rsid w:val="001D541F"/>
    <w:rsid w:val="001D5F64"/>
    <w:rsid w:val="001D6AFA"/>
    <w:rsid w:val="001D7B4C"/>
    <w:rsid w:val="001E0CB8"/>
    <w:rsid w:val="001E1321"/>
    <w:rsid w:val="001E18DF"/>
    <w:rsid w:val="001E1DA1"/>
    <w:rsid w:val="001E282F"/>
    <w:rsid w:val="001E2AFB"/>
    <w:rsid w:val="001E2EB5"/>
    <w:rsid w:val="001E3652"/>
    <w:rsid w:val="001E38DB"/>
    <w:rsid w:val="001E52B0"/>
    <w:rsid w:val="001E5FA9"/>
    <w:rsid w:val="001E697D"/>
    <w:rsid w:val="001F01A0"/>
    <w:rsid w:val="001F1F5E"/>
    <w:rsid w:val="001F2871"/>
    <w:rsid w:val="001F2EF0"/>
    <w:rsid w:val="001F30FA"/>
    <w:rsid w:val="001F46CD"/>
    <w:rsid w:val="001F55B3"/>
    <w:rsid w:val="001F6B13"/>
    <w:rsid w:val="001F78C6"/>
    <w:rsid w:val="002005FB"/>
    <w:rsid w:val="0020193C"/>
    <w:rsid w:val="002024BB"/>
    <w:rsid w:val="002031CE"/>
    <w:rsid w:val="00203744"/>
    <w:rsid w:val="00203839"/>
    <w:rsid w:val="00203ACC"/>
    <w:rsid w:val="00204639"/>
    <w:rsid w:val="00204D33"/>
    <w:rsid w:val="002053D2"/>
    <w:rsid w:val="00205CE8"/>
    <w:rsid w:val="00207935"/>
    <w:rsid w:val="00207C3C"/>
    <w:rsid w:val="00210E45"/>
    <w:rsid w:val="00210FBE"/>
    <w:rsid w:val="002132B6"/>
    <w:rsid w:val="00213CA4"/>
    <w:rsid w:val="00215200"/>
    <w:rsid w:val="00220AAC"/>
    <w:rsid w:val="00220D28"/>
    <w:rsid w:val="00220F44"/>
    <w:rsid w:val="0022117F"/>
    <w:rsid w:val="0022152B"/>
    <w:rsid w:val="002235CD"/>
    <w:rsid w:val="002248B0"/>
    <w:rsid w:val="0022515A"/>
    <w:rsid w:val="002255F7"/>
    <w:rsid w:val="0022570E"/>
    <w:rsid w:val="00225FCC"/>
    <w:rsid w:val="00226635"/>
    <w:rsid w:val="002268EB"/>
    <w:rsid w:val="00227135"/>
    <w:rsid w:val="00230045"/>
    <w:rsid w:val="002303F3"/>
    <w:rsid w:val="002308F5"/>
    <w:rsid w:val="00230959"/>
    <w:rsid w:val="00230DC1"/>
    <w:rsid w:val="00232CB3"/>
    <w:rsid w:val="00234B00"/>
    <w:rsid w:val="00234FED"/>
    <w:rsid w:val="00235C94"/>
    <w:rsid w:val="00236DDE"/>
    <w:rsid w:val="002372AC"/>
    <w:rsid w:val="00237E86"/>
    <w:rsid w:val="00241AEB"/>
    <w:rsid w:val="00241EBF"/>
    <w:rsid w:val="00242324"/>
    <w:rsid w:val="00245458"/>
    <w:rsid w:val="00245809"/>
    <w:rsid w:val="0024665E"/>
    <w:rsid w:val="002512F0"/>
    <w:rsid w:val="00251EDB"/>
    <w:rsid w:val="00252027"/>
    <w:rsid w:val="00252251"/>
    <w:rsid w:val="00252A2F"/>
    <w:rsid w:val="00253C46"/>
    <w:rsid w:val="00254571"/>
    <w:rsid w:val="002563E5"/>
    <w:rsid w:val="00256CCF"/>
    <w:rsid w:val="00256EB4"/>
    <w:rsid w:val="00256F0D"/>
    <w:rsid w:val="00257E13"/>
    <w:rsid w:val="00262386"/>
    <w:rsid w:val="00263AE2"/>
    <w:rsid w:val="00265D25"/>
    <w:rsid w:val="00267A6F"/>
    <w:rsid w:val="00271095"/>
    <w:rsid w:val="002715DD"/>
    <w:rsid w:val="00273698"/>
    <w:rsid w:val="00274159"/>
    <w:rsid w:val="00274535"/>
    <w:rsid w:val="002746CE"/>
    <w:rsid w:val="00277C2C"/>
    <w:rsid w:val="00281980"/>
    <w:rsid w:val="00281D1C"/>
    <w:rsid w:val="00281E78"/>
    <w:rsid w:val="00281F2B"/>
    <w:rsid w:val="00282B35"/>
    <w:rsid w:val="00282E42"/>
    <w:rsid w:val="00285181"/>
    <w:rsid w:val="00285A63"/>
    <w:rsid w:val="00286A73"/>
    <w:rsid w:val="00286B6F"/>
    <w:rsid w:val="002877B4"/>
    <w:rsid w:val="002900D7"/>
    <w:rsid w:val="0029011F"/>
    <w:rsid w:val="002906F3"/>
    <w:rsid w:val="002908B4"/>
    <w:rsid w:val="0029172D"/>
    <w:rsid w:val="00292159"/>
    <w:rsid w:val="00292219"/>
    <w:rsid w:val="0029268E"/>
    <w:rsid w:val="002939B1"/>
    <w:rsid w:val="0029475A"/>
    <w:rsid w:val="002953F7"/>
    <w:rsid w:val="002955C5"/>
    <w:rsid w:val="002955E8"/>
    <w:rsid w:val="00295A36"/>
    <w:rsid w:val="002A0071"/>
    <w:rsid w:val="002A0ED8"/>
    <w:rsid w:val="002A18FC"/>
    <w:rsid w:val="002A1A7A"/>
    <w:rsid w:val="002A1F97"/>
    <w:rsid w:val="002A2702"/>
    <w:rsid w:val="002A3470"/>
    <w:rsid w:val="002A358D"/>
    <w:rsid w:val="002A592C"/>
    <w:rsid w:val="002A5DC4"/>
    <w:rsid w:val="002A77C3"/>
    <w:rsid w:val="002B025B"/>
    <w:rsid w:val="002B07A4"/>
    <w:rsid w:val="002B1CE2"/>
    <w:rsid w:val="002B3EFB"/>
    <w:rsid w:val="002B4A13"/>
    <w:rsid w:val="002B5495"/>
    <w:rsid w:val="002B5687"/>
    <w:rsid w:val="002B59F8"/>
    <w:rsid w:val="002B5B1B"/>
    <w:rsid w:val="002B7842"/>
    <w:rsid w:val="002B787F"/>
    <w:rsid w:val="002B7D27"/>
    <w:rsid w:val="002C1B58"/>
    <w:rsid w:val="002C3BA2"/>
    <w:rsid w:val="002C3C6C"/>
    <w:rsid w:val="002C3E7F"/>
    <w:rsid w:val="002C4C18"/>
    <w:rsid w:val="002C4E11"/>
    <w:rsid w:val="002C565C"/>
    <w:rsid w:val="002C5A50"/>
    <w:rsid w:val="002C5B48"/>
    <w:rsid w:val="002C60EB"/>
    <w:rsid w:val="002C66B2"/>
    <w:rsid w:val="002C7B0F"/>
    <w:rsid w:val="002D01AC"/>
    <w:rsid w:val="002D0927"/>
    <w:rsid w:val="002D192C"/>
    <w:rsid w:val="002D2530"/>
    <w:rsid w:val="002D5A68"/>
    <w:rsid w:val="002D5DBF"/>
    <w:rsid w:val="002D7A5F"/>
    <w:rsid w:val="002E024F"/>
    <w:rsid w:val="002E0274"/>
    <w:rsid w:val="002E1E10"/>
    <w:rsid w:val="002E258C"/>
    <w:rsid w:val="002E41D2"/>
    <w:rsid w:val="002E4AB6"/>
    <w:rsid w:val="002E505F"/>
    <w:rsid w:val="002E570C"/>
    <w:rsid w:val="002E5980"/>
    <w:rsid w:val="002F09C5"/>
    <w:rsid w:val="002F1BE5"/>
    <w:rsid w:val="002F22D9"/>
    <w:rsid w:val="002F22DF"/>
    <w:rsid w:val="002F2707"/>
    <w:rsid w:val="002F2D88"/>
    <w:rsid w:val="002F3210"/>
    <w:rsid w:val="002F4565"/>
    <w:rsid w:val="002F5140"/>
    <w:rsid w:val="002F553F"/>
    <w:rsid w:val="002F6475"/>
    <w:rsid w:val="0030340E"/>
    <w:rsid w:val="00303B57"/>
    <w:rsid w:val="00303B5E"/>
    <w:rsid w:val="003043F6"/>
    <w:rsid w:val="00304C8D"/>
    <w:rsid w:val="003057D2"/>
    <w:rsid w:val="00307D2E"/>
    <w:rsid w:val="003108AB"/>
    <w:rsid w:val="00310927"/>
    <w:rsid w:val="0031137F"/>
    <w:rsid w:val="00311ADF"/>
    <w:rsid w:val="00311C12"/>
    <w:rsid w:val="00313A35"/>
    <w:rsid w:val="00313D12"/>
    <w:rsid w:val="003140C9"/>
    <w:rsid w:val="003143DA"/>
    <w:rsid w:val="00314914"/>
    <w:rsid w:val="00315EA4"/>
    <w:rsid w:val="00317C10"/>
    <w:rsid w:val="00317E8A"/>
    <w:rsid w:val="00320BB7"/>
    <w:rsid w:val="00321936"/>
    <w:rsid w:val="0032197A"/>
    <w:rsid w:val="00321FDB"/>
    <w:rsid w:val="00322379"/>
    <w:rsid w:val="00322635"/>
    <w:rsid w:val="00324307"/>
    <w:rsid w:val="0032463B"/>
    <w:rsid w:val="00324A6E"/>
    <w:rsid w:val="00325235"/>
    <w:rsid w:val="00326128"/>
    <w:rsid w:val="003265AC"/>
    <w:rsid w:val="003274AB"/>
    <w:rsid w:val="0032778A"/>
    <w:rsid w:val="00327899"/>
    <w:rsid w:val="00327A9E"/>
    <w:rsid w:val="00327F05"/>
    <w:rsid w:val="00330933"/>
    <w:rsid w:val="00330DB3"/>
    <w:rsid w:val="0033141C"/>
    <w:rsid w:val="003328BE"/>
    <w:rsid w:val="00334492"/>
    <w:rsid w:val="00335940"/>
    <w:rsid w:val="00336290"/>
    <w:rsid w:val="0034027E"/>
    <w:rsid w:val="00341D47"/>
    <w:rsid w:val="0034211A"/>
    <w:rsid w:val="00344E8E"/>
    <w:rsid w:val="003452F5"/>
    <w:rsid w:val="00345E50"/>
    <w:rsid w:val="003467B9"/>
    <w:rsid w:val="00347922"/>
    <w:rsid w:val="00347CFB"/>
    <w:rsid w:val="00347FD5"/>
    <w:rsid w:val="003523E6"/>
    <w:rsid w:val="003534F2"/>
    <w:rsid w:val="00354D85"/>
    <w:rsid w:val="00355E33"/>
    <w:rsid w:val="003562CB"/>
    <w:rsid w:val="00360263"/>
    <w:rsid w:val="00361114"/>
    <w:rsid w:val="003627E3"/>
    <w:rsid w:val="0036547C"/>
    <w:rsid w:val="00367E91"/>
    <w:rsid w:val="00370097"/>
    <w:rsid w:val="00370754"/>
    <w:rsid w:val="003716AD"/>
    <w:rsid w:val="00373968"/>
    <w:rsid w:val="00373B04"/>
    <w:rsid w:val="0037556D"/>
    <w:rsid w:val="003758E6"/>
    <w:rsid w:val="003772EB"/>
    <w:rsid w:val="00377794"/>
    <w:rsid w:val="0038079B"/>
    <w:rsid w:val="00380B86"/>
    <w:rsid w:val="00382145"/>
    <w:rsid w:val="00384865"/>
    <w:rsid w:val="00384EAA"/>
    <w:rsid w:val="00385A92"/>
    <w:rsid w:val="00385C0A"/>
    <w:rsid w:val="0038768C"/>
    <w:rsid w:val="00387B2E"/>
    <w:rsid w:val="003904A7"/>
    <w:rsid w:val="00391F52"/>
    <w:rsid w:val="003928FF"/>
    <w:rsid w:val="00392D06"/>
    <w:rsid w:val="00393085"/>
    <w:rsid w:val="00393803"/>
    <w:rsid w:val="003940C0"/>
    <w:rsid w:val="003966CB"/>
    <w:rsid w:val="00397D6F"/>
    <w:rsid w:val="003A0194"/>
    <w:rsid w:val="003A235D"/>
    <w:rsid w:val="003A3262"/>
    <w:rsid w:val="003A453B"/>
    <w:rsid w:val="003A4D4C"/>
    <w:rsid w:val="003A7880"/>
    <w:rsid w:val="003A7EB5"/>
    <w:rsid w:val="003B1544"/>
    <w:rsid w:val="003B2225"/>
    <w:rsid w:val="003B297C"/>
    <w:rsid w:val="003B2CA6"/>
    <w:rsid w:val="003B2D7A"/>
    <w:rsid w:val="003B34E6"/>
    <w:rsid w:val="003B3936"/>
    <w:rsid w:val="003B4B3F"/>
    <w:rsid w:val="003B77C2"/>
    <w:rsid w:val="003B7CBC"/>
    <w:rsid w:val="003C1A79"/>
    <w:rsid w:val="003C4091"/>
    <w:rsid w:val="003C42FE"/>
    <w:rsid w:val="003C583B"/>
    <w:rsid w:val="003C67B0"/>
    <w:rsid w:val="003C6C44"/>
    <w:rsid w:val="003C6CCE"/>
    <w:rsid w:val="003C7A22"/>
    <w:rsid w:val="003C7A91"/>
    <w:rsid w:val="003D03DB"/>
    <w:rsid w:val="003D0937"/>
    <w:rsid w:val="003D2E48"/>
    <w:rsid w:val="003D309D"/>
    <w:rsid w:val="003D3CF2"/>
    <w:rsid w:val="003D4C6C"/>
    <w:rsid w:val="003D680A"/>
    <w:rsid w:val="003D73ED"/>
    <w:rsid w:val="003D7523"/>
    <w:rsid w:val="003D7824"/>
    <w:rsid w:val="003E1C67"/>
    <w:rsid w:val="003E2110"/>
    <w:rsid w:val="003E2134"/>
    <w:rsid w:val="003E21ED"/>
    <w:rsid w:val="003E2E8F"/>
    <w:rsid w:val="003E39CF"/>
    <w:rsid w:val="003E3CE4"/>
    <w:rsid w:val="003E3D9D"/>
    <w:rsid w:val="003E478B"/>
    <w:rsid w:val="003E5A26"/>
    <w:rsid w:val="003E5C84"/>
    <w:rsid w:val="003E7B2F"/>
    <w:rsid w:val="003F01EF"/>
    <w:rsid w:val="003F0A15"/>
    <w:rsid w:val="003F1FD8"/>
    <w:rsid w:val="003F489C"/>
    <w:rsid w:val="003F534C"/>
    <w:rsid w:val="003F78B7"/>
    <w:rsid w:val="003F7EE6"/>
    <w:rsid w:val="00400B60"/>
    <w:rsid w:val="00400EAA"/>
    <w:rsid w:val="00402DDC"/>
    <w:rsid w:val="00403773"/>
    <w:rsid w:val="00403965"/>
    <w:rsid w:val="0040499C"/>
    <w:rsid w:val="0040563C"/>
    <w:rsid w:val="004056D1"/>
    <w:rsid w:val="00405A5B"/>
    <w:rsid w:val="00406227"/>
    <w:rsid w:val="00406B79"/>
    <w:rsid w:val="00406F86"/>
    <w:rsid w:val="00407B93"/>
    <w:rsid w:val="00407FFC"/>
    <w:rsid w:val="00410787"/>
    <w:rsid w:val="00410BC3"/>
    <w:rsid w:val="004130FD"/>
    <w:rsid w:val="00413BD1"/>
    <w:rsid w:val="0041452F"/>
    <w:rsid w:val="00414739"/>
    <w:rsid w:val="00414D43"/>
    <w:rsid w:val="00415189"/>
    <w:rsid w:val="00417B15"/>
    <w:rsid w:val="0042001D"/>
    <w:rsid w:val="00421010"/>
    <w:rsid w:val="00421382"/>
    <w:rsid w:val="00421E07"/>
    <w:rsid w:val="00421EE4"/>
    <w:rsid w:val="00423CBC"/>
    <w:rsid w:val="00424C2D"/>
    <w:rsid w:val="00425BA1"/>
    <w:rsid w:val="00426618"/>
    <w:rsid w:val="00430E56"/>
    <w:rsid w:val="00432F0E"/>
    <w:rsid w:val="00433C98"/>
    <w:rsid w:val="00434199"/>
    <w:rsid w:val="004341F1"/>
    <w:rsid w:val="004345F4"/>
    <w:rsid w:val="00434659"/>
    <w:rsid w:val="00434A10"/>
    <w:rsid w:val="00435D5D"/>
    <w:rsid w:val="00436731"/>
    <w:rsid w:val="0044215F"/>
    <w:rsid w:val="00442ADE"/>
    <w:rsid w:val="00443DAA"/>
    <w:rsid w:val="00443DB7"/>
    <w:rsid w:val="00446CB0"/>
    <w:rsid w:val="004475BD"/>
    <w:rsid w:val="0045105F"/>
    <w:rsid w:val="004513DF"/>
    <w:rsid w:val="004516D1"/>
    <w:rsid w:val="00451A4B"/>
    <w:rsid w:val="00453175"/>
    <w:rsid w:val="00453610"/>
    <w:rsid w:val="004542BC"/>
    <w:rsid w:val="004546D4"/>
    <w:rsid w:val="00454776"/>
    <w:rsid w:val="00456751"/>
    <w:rsid w:val="00456A19"/>
    <w:rsid w:val="00456B49"/>
    <w:rsid w:val="00456FA9"/>
    <w:rsid w:val="00457FFB"/>
    <w:rsid w:val="004604DC"/>
    <w:rsid w:val="004609EE"/>
    <w:rsid w:val="00462B86"/>
    <w:rsid w:val="00462FFE"/>
    <w:rsid w:val="00466AB1"/>
    <w:rsid w:val="00466CCF"/>
    <w:rsid w:val="00466EE9"/>
    <w:rsid w:val="00470631"/>
    <w:rsid w:val="00470E7A"/>
    <w:rsid w:val="00470EB7"/>
    <w:rsid w:val="00472A3B"/>
    <w:rsid w:val="00472AF3"/>
    <w:rsid w:val="00472BC8"/>
    <w:rsid w:val="004733BF"/>
    <w:rsid w:val="00475676"/>
    <w:rsid w:val="004763EF"/>
    <w:rsid w:val="00480F19"/>
    <w:rsid w:val="00481149"/>
    <w:rsid w:val="00481593"/>
    <w:rsid w:val="004815B2"/>
    <w:rsid w:val="0048464C"/>
    <w:rsid w:val="00484751"/>
    <w:rsid w:val="00487B4A"/>
    <w:rsid w:val="0049040C"/>
    <w:rsid w:val="00491BC7"/>
    <w:rsid w:val="00491CB0"/>
    <w:rsid w:val="00493AD4"/>
    <w:rsid w:val="0049477F"/>
    <w:rsid w:val="00494D7B"/>
    <w:rsid w:val="00495B47"/>
    <w:rsid w:val="00495D46"/>
    <w:rsid w:val="004961ED"/>
    <w:rsid w:val="00496A6A"/>
    <w:rsid w:val="00497614"/>
    <w:rsid w:val="004978B4"/>
    <w:rsid w:val="004A0765"/>
    <w:rsid w:val="004A15EE"/>
    <w:rsid w:val="004A17D6"/>
    <w:rsid w:val="004A1E27"/>
    <w:rsid w:val="004A2B58"/>
    <w:rsid w:val="004A3949"/>
    <w:rsid w:val="004A395A"/>
    <w:rsid w:val="004A5148"/>
    <w:rsid w:val="004A5654"/>
    <w:rsid w:val="004A62AB"/>
    <w:rsid w:val="004A6BA9"/>
    <w:rsid w:val="004B070E"/>
    <w:rsid w:val="004B0A68"/>
    <w:rsid w:val="004B2962"/>
    <w:rsid w:val="004B2AFF"/>
    <w:rsid w:val="004B3642"/>
    <w:rsid w:val="004B53A8"/>
    <w:rsid w:val="004B5E07"/>
    <w:rsid w:val="004B5F68"/>
    <w:rsid w:val="004B6DFC"/>
    <w:rsid w:val="004B72DF"/>
    <w:rsid w:val="004C1130"/>
    <w:rsid w:val="004C22AC"/>
    <w:rsid w:val="004C2BEE"/>
    <w:rsid w:val="004C32EE"/>
    <w:rsid w:val="004C396D"/>
    <w:rsid w:val="004C3A59"/>
    <w:rsid w:val="004C42E5"/>
    <w:rsid w:val="004C43C4"/>
    <w:rsid w:val="004C4919"/>
    <w:rsid w:val="004C559B"/>
    <w:rsid w:val="004C5DAE"/>
    <w:rsid w:val="004C6A3A"/>
    <w:rsid w:val="004C77CC"/>
    <w:rsid w:val="004C7A20"/>
    <w:rsid w:val="004D027F"/>
    <w:rsid w:val="004D1417"/>
    <w:rsid w:val="004D2203"/>
    <w:rsid w:val="004D28A9"/>
    <w:rsid w:val="004D2D91"/>
    <w:rsid w:val="004D367A"/>
    <w:rsid w:val="004D36C7"/>
    <w:rsid w:val="004D38EC"/>
    <w:rsid w:val="004D4277"/>
    <w:rsid w:val="004D5CF4"/>
    <w:rsid w:val="004D75B7"/>
    <w:rsid w:val="004E2490"/>
    <w:rsid w:val="004E2A46"/>
    <w:rsid w:val="004E2BB8"/>
    <w:rsid w:val="004E3591"/>
    <w:rsid w:val="004E4482"/>
    <w:rsid w:val="004E52E1"/>
    <w:rsid w:val="004E6284"/>
    <w:rsid w:val="004E7404"/>
    <w:rsid w:val="004F0454"/>
    <w:rsid w:val="004F0463"/>
    <w:rsid w:val="004F06F9"/>
    <w:rsid w:val="004F391C"/>
    <w:rsid w:val="004F42D4"/>
    <w:rsid w:val="004F47F7"/>
    <w:rsid w:val="004F4CC3"/>
    <w:rsid w:val="004F57FF"/>
    <w:rsid w:val="004F5B02"/>
    <w:rsid w:val="004F6682"/>
    <w:rsid w:val="004F6879"/>
    <w:rsid w:val="004F6D74"/>
    <w:rsid w:val="004F7576"/>
    <w:rsid w:val="004F7699"/>
    <w:rsid w:val="005007DC"/>
    <w:rsid w:val="00502BA9"/>
    <w:rsid w:val="00505657"/>
    <w:rsid w:val="00506023"/>
    <w:rsid w:val="005069D9"/>
    <w:rsid w:val="00512A47"/>
    <w:rsid w:val="00512CCC"/>
    <w:rsid w:val="00515455"/>
    <w:rsid w:val="005158F9"/>
    <w:rsid w:val="005176E2"/>
    <w:rsid w:val="00520EA3"/>
    <w:rsid w:val="00522A5D"/>
    <w:rsid w:val="0052386C"/>
    <w:rsid w:val="0052396E"/>
    <w:rsid w:val="005247BC"/>
    <w:rsid w:val="00524861"/>
    <w:rsid w:val="00525293"/>
    <w:rsid w:val="005269E1"/>
    <w:rsid w:val="00527710"/>
    <w:rsid w:val="00530A38"/>
    <w:rsid w:val="00530BB2"/>
    <w:rsid w:val="005310EF"/>
    <w:rsid w:val="00531DE0"/>
    <w:rsid w:val="005321C1"/>
    <w:rsid w:val="00532752"/>
    <w:rsid w:val="00533334"/>
    <w:rsid w:val="00533A6E"/>
    <w:rsid w:val="005349CA"/>
    <w:rsid w:val="00537E9F"/>
    <w:rsid w:val="00540B63"/>
    <w:rsid w:val="00542E87"/>
    <w:rsid w:val="005432A7"/>
    <w:rsid w:val="00543D0C"/>
    <w:rsid w:val="00543E35"/>
    <w:rsid w:val="00543E6B"/>
    <w:rsid w:val="005445A3"/>
    <w:rsid w:val="00544BE5"/>
    <w:rsid w:val="00544F22"/>
    <w:rsid w:val="0054507A"/>
    <w:rsid w:val="00545A7B"/>
    <w:rsid w:val="005469CB"/>
    <w:rsid w:val="00547045"/>
    <w:rsid w:val="0054778F"/>
    <w:rsid w:val="00550512"/>
    <w:rsid w:val="00553147"/>
    <w:rsid w:val="00554FF4"/>
    <w:rsid w:val="00557009"/>
    <w:rsid w:val="0056001E"/>
    <w:rsid w:val="00560D1D"/>
    <w:rsid w:val="00561549"/>
    <w:rsid w:val="0056184A"/>
    <w:rsid w:val="00561A03"/>
    <w:rsid w:val="00561CF1"/>
    <w:rsid w:val="00561DD5"/>
    <w:rsid w:val="00562C7A"/>
    <w:rsid w:val="00563142"/>
    <w:rsid w:val="0056351E"/>
    <w:rsid w:val="00564473"/>
    <w:rsid w:val="00566643"/>
    <w:rsid w:val="00566B4A"/>
    <w:rsid w:val="00566B5A"/>
    <w:rsid w:val="00566CDF"/>
    <w:rsid w:val="00570943"/>
    <w:rsid w:val="00570997"/>
    <w:rsid w:val="00570C60"/>
    <w:rsid w:val="00570C88"/>
    <w:rsid w:val="00570CE9"/>
    <w:rsid w:val="00571D42"/>
    <w:rsid w:val="005720CB"/>
    <w:rsid w:val="005730FD"/>
    <w:rsid w:val="00573C25"/>
    <w:rsid w:val="00575F6A"/>
    <w:rsid w:val="00576677"/>
    <w:rsid w:val="0058131C"/>
    <w:rsid w:val="00581C76"/>
    <w:rsid w:val="00583C12"/>
    <w:rsid w:val="005846B2"/>
    <w:rsid w:val="00584A08"/>
    <w:rsid w:val="005851F9"/>
    <w:rsid w:val="005855A2"/>
    <w:rsid w:val="00586144"/>
    <w:rsid w:val="00586BFE"/>
    <w:rsid w:val="00587343"/>
    <w:rsid w:val="00587835"/>
    <w:rsid w:val="00591359"/>
    <w:rsid w:val="00591366"/>
    <w:rsid w:val="00597010"/>
    <w:rsid w:val="005977B6"/>
    <w:rsid w:val="005A054F"/>
    <w:rsid w:val="005A1FD8"/>
    <w:rsid w:val="005A20C7"/>
    <w:rsid w:val="005A2260"/>
    <w:rsid w:val="005A4132"/>
    <w:rsid w:val="005A551E"/>
    <w:rsid w:val="005A6594"/>
    <w:rsid w:val="005A65E4"/>
    <w:rsid w:val="005A7DC7"/>
    <w:rsid w:val="005A7EFF"/>
    <w:rsid w:val="005A7FBD"/>
    <w:rsid w:val="005B0140"/>
    <w:rsid w:val="005B04C1"/>
    <w:rsid w:val="005B1B97"/>
    <w:rsid w:val="005B25E1"/>
    <w:rsid w:val="005B378C"/>
    <w:rsid w:val="005B68E4"/>
    <w:rsid w:val="005B6922"/>
    <w:rsid w:val="005C2069"/>
    <w:rsid w:val="005C2FE4"/>
    <w:rsid w:val="005C3413"/>
    <w:rsid w:val="005C45D7"/>
    <w:rsid w:val="005C61AA"/>
    <w:rsid w:val="005D0807"/>
    <w:rsid w:val="005D2751"/>
    <w:rsid w:val="005D3493"/>
    <w:rsid w:val="005D410B"/>
    <w:rsid w:val="005D4878"/>
    <w:rsid w:val="005D776A"/>
    <w:rsid w:val="005D7C54"/>
    <w:rsid w:val="005D7F24"/>
    <w:rsid w:val="005E063A"/>
    <w:rsid w:val="005E1C8F"/>
    <w:rsid w:val="005E2B53"/>
    <w:rsid w:val="005E2C70"/>
    <w:rsid w:val="005E3274"/>
    <w:rsid w:val="005E3E2C"/>
    <w:rsid w:val="005E40D4"/>
    <w:rsid w:val="005E42F1"/>
    <w:rsid w:val="005E4A07"/>
    <w:rsid w:val="005F0C5C"/>
    <w:rsid w:val="005F2F19"/>
    <w:rsid w:val="005F3509"/>
    <w:rsid w:val="005F4376"/>
    <w:rsid w:val="005F7278"/>
    <w:rsid w:val="006008A9"/>
    <w:rsid w:val="00600FCF"/>
    <w:rsid w:val="00601041"/>
    <w:rsid w:val="00602C29"/>
    <w:rsid w:val="00603377"/>
    <w:rsid w:val="006035DD"/>
    <w:rsid w:val="00603892"/>
    <w:rsid w:val="00604581"/>
    <w:rsid w:val="00607484"/>
    <w:rsid w:val="0061224B"/>
    <w:rsid w:val="00615749"/>
    <w:rsid w:val="006166EB"/>
    <w:rsid w:val="00617985"/>
    <w:rsid w:val="00622DA9"/>
    <w:rsid w:val="00623BDB"/>
    <w:rsid w:val="00624E12"/>
    <w:rsid w:val="00624F26"/>
    <w:rsid w:val="0062588D"/>
    <w:rsid w:val="00626CEF"/>
    <w:rsid w:val="00626F03"/>
    <w:rsid w:val="0062791C"/>
    <w:rsid w:val="00627D4F"/>
    <w:rsid w:val="00627F85"/>
    <w:rsid w:val="00630578"/>
    <w:rsid w:val="00631127"/>
    <w:rsid w:val="00632141"/>
    <w:rsid w:val="00632BFB"/>
    <w:rsid w:val="006333AE"/>
    <w:rsid w:val="00634506"/>
    <w:rsid w:val="0063458B"/>
    <w:rsid w:val="00634D5F"/>
    <w:rsid w:val="006371AC"/>
    <w:rsid w:val="006373B1"/>
    <w:rsid w:val="006402CB"/>
    <w:rsid w:val="006409D2"/>
    <w:rsid w:val="006418C1"/>
    <w:rsid w:val="00641FC5"/>
    <w:rsid w:val="00642059"/>
    <w:rsid w:val="00643C99"/>
    <w:rsid w:val="0064762E"/>
    <w:rsid w:val="00647E4A"/>
    <w:rsid w:val="00651AE7"/>
    <w:rsid w:val="00651CD5"/>
    <w:rsid w:val="00652A78"/>
    <w:rsid w:val="00652CE4"/>
    <w:rsid w:val="00653FCA"/>
    <w:rsid w:val="00654157"/>
    <w:rsid w:val="0065473F"/>
    <w:rsid w:val="00657AF6"/>
    <w:rsid w:val="00657DA5"/>
    <w:rsid w:val="006602AE"/>
    <w:rsid w:val="0066050C"/>
    <w:rsid w:val="0066059F"/>
    <w:rsid w:val="00661AE8"/>
    <w:rsid w:val="00661E4C"/>
    <w:rsid w:val="006624D6"/>
    <w:rsid w:val="00663162"/>
    <w:rsid w:val="00663DE9"/>
    <w:rsid w:val="006661C2"/>
    <w:rsid w:val="006677CC"/>
    <w:rsid w:val="00667A35"/>
    <w:rsid w:val="0067047D"/>
    <w:rsid w:val="0067278D"/>
    <w:rsid w:val="00672913"/>
    <w:rsid w:val="006735BD"/>
    <w:rsid w:val="006739E2"/>
    <w:rsid w:val="00676E57"/>
    <w:rsid w:val="006771F7"/>
    <w:rsid w:val="006802EA"/>
    <w:rsid w:val="00680A11"/>
    <w:rsid w:val="0068264C"/>
    <w:rsid w:val="006833FB"/>
    <w:rsid w:val="006846C0"/>
    <w:rsid w:val="006849F3"/>
    <w:rsid w:val="0068561E"/>
    <w:rsid w:val="00685956"/>
    <w:rsid w:val="00691147"/>
    <w:rsid w:val="00691855"/>
    <w:rsid w:val="00693896"/>
    <w:rsid w:val="00696EAB"/>
    <w:rsid w:val="006970B8"/>
    <w:rsid w:val="00697D6F"/>
    <w:rsid w:val="006A0B3C"/>
    <w:rsid w:val="006A0D25"/>
    <w:rsid w:val="006A1914"/>
    <w:rsid w:val="006A1E9B"/>
    <w:rsid w:val="006A423B"/>
    <w:rsid w:val="006A5017"/>
    <w:rsid w:val="006A61C3"/>
    <w:rsid w:val="006A6CE4"/>
    <w:rsid w:val="006B02BD"/>
    <w:rsid w:val="006B276C"/>
    <w:rsid w:val="006B2E55"/>
    <w:rsid w:val="006B4F79"/>
    <w:rsid w:val="006B532E"/>
    <w:rsid w:val="006B5B15"/>
    <w:rsid w:val="006B650F"/>
    <w:rsid w:val="006B79F4"/>
    <w:rsid w:val="006C243F"/>
    <w:rsid w:val="006C252F"/>
    <w:rsid w:val="006C71BA"/>
    <w:rsid w:val="006D0CCE"/>
    <w:rsid w:val="006D18AE"/>
    <w:rsid w:val="006D1E77"/>
    <w:rsid w:val="006D3A10"/>
    <w:rsid w:val="006D5D73"/>
    <w:rsid w:val="006D6BEA"/>
    <w:rsid w:val="006D7F59"/>
    <w:rsid w:val="006E0853"/>
    <w:rsid w:val="006E128A"/>
    <w:rsid w:val="006E2C04"/>
    <w:rsid w:val="006E3378"/>
    <w:rsid w:val="006E463A"/>
    <w:rsid w:val="006E520E"/>
    <w:rsid w:val="006E6887"/>
    <w:rsid w:val="006E69E3"/>
    <w:rsid w:val="006E7A9F"/>
    <w:rsid w:val="006E7BEA"/>
    <w:rsid w:val="006F0D4A"/>
    <w:rsid w:val="006F17D9"/>
    <w:rsid w:val="006F17F6"/>
    <w:rsid w:val="006F3332"/>
    <w:rsid w:val="006F37AE"/>
    <w:rsid w:val="006F5689"/>
    <w:rsid w:val="006F6F9A"/>
    <w:rsid w:val="0070132C"/>
    <w:rsid w:val="0070150A"/>
    <w:rsid w:val="0070193A"/>
    <w:rsid w:val="007025BF"/>
    <w:rsid w:val="00702BB7"/>
    <w:rsid w:val="00704297"/>
    <w:rsid w:val="007043ED"/>
    <w:rsid w:val="00705C07"/>
    <w:rsid w:val="00710735"/>
    <w:rsid w:val="00710A28"/>
    <w:rsid w:val="0071267A"/>
    <w:rsid w:val="00713483"/>
    <w:rsid w:val="007135B9"/>
    <w:rsid w:val="00713952"/>
    <w:rsid w:val="007148F3"/>
    <w:rsid w:val="00714DEF"/>
    <w:rsid w:val="00715EE9"/>
    <w:rsid w:val="00716BC9"/>
    <w:rsid w:val="007174B7"/>
    <w:rsid w:val="007202E1"/>
    <w:rsid w:val="007212CC"/>
    <w:rsid w:val="00722C8F"/>
    <w:rsid w:val="00723C74"/>
    <w:rsid w:val="007248F3"/>
    <w:rsid w:val="00725F2E"/>
    <w:rsid w:val="00726A5A"/>
    <w:rsid w:val="00727084"/>
    <w:rsid w:val="0073022E"/>
    <w:rsid w:val="007307BA"/>
    <w:rsid w:val="00731942"/>
    <w:rsid w:val="00731BF8"/>
    <w:rsid w:val="0073307A"/>
    <w:rsid w:val="0073333F"/>
    <w:rsid w:val="00735082"/>
    <w:rsid w:val="007369CD"/>
    <w:rsid w:val="00736C4C"/>
    <w:rsid w:val="00737DBA"/>
    <w:rsid w:val="00737E14"/>
    <w:rsid w:val="00740642"/>
    <w:rsid w:val="00741896"/>
    <w:rsid w:val="00742C7B"/>
    <w:rsid w:val="007433B6"/>
    <w:rsid w:val="00744839"/>
    <w:rsid w:val="00745017"/>
    <w:rsid w:val="00746377"/>
    <w:rsid w:val="0074753B"/>
    <w:rsid w:val="007475DD"/>
    <w:rsid w:val="00750232"/>
    <w:rsid w:val="007515F3"/>
    <w:rsid w:val="00751680"/>
    <w:rsid w:val="00751EA0"/>
    <w:rsid w:val="00752F15"/>
    <w:rsid w:val="00753FD6"/>
    <w:rsid w:val="00754730"/>
    <w:rsid w:val="00754763"/>
    <w:rsid w:val="007579FE"/>
    <w:rsid w:val="00760BF1"/>
    <w:rsid w:val="0076169C"/>
    <w:rsid w:val="00762ACC"/>
    <w:rsid w:val="0076327E"/>
    <w:rsid w:val="007632BF"/>
    <w:rsid w:val="00765D82"/>
    <w:rsid w:val="007663E0"/>
    <w:rsid w:val="0076659F"/>
    <w:rsid w:val="007673EB"/>
    <w:rsid w:val="00767A0B"/>
    <w:rsid w:val="00771B1D"/>
    <w:rsid w:val="00771EE1"/>
    <w:rsid w:val="00775F77"/>
    <w:rsid w:val="007768CF"/>
    <w:rsid w:val="00780556"/>
    <w:rsid w:val="00782A4A"/>
    <w:rsid w:val="00782F20"/>
    <w:rsid w:val="00784BB9"/>
    <w:rsid w:val="00785117"/>
    <w:rsid w:val="007851BA"/>
    <w:rsid w:val="007858E3"/>
    <w:rsid w:val="00785F70"/>
    <w:rsid w:val="0079015A"/>
    <w:rsid w:val="00790A89"/>
    <w:rsid w:val="00791D8E"/>
    <w:rsid w:val="0079232A"/>
    <w:rsid w:val="00793889"/>
    <w:rsid w:val="007959A8"/>
    <w:rsid w:val="00795DE8"/>
    <w:rsid w:val="007965A2"/>
    <w:rsid w:val="00797078"/>
    <w:rsid w:val="007A0900"/>
    <w:rsid w:val="007A436D"/>
    <w:rsid w:val="007A54E5"/>
    <w:rsid w:val="007A5842"/>
    <w:rsid w:val="007B217B"/>
    <w:rsid w:val="007B24DE"/>
    <w:rsid w:val="007B2E18"/>
    <w:rsid w:val="007B3ECB"/>
    <w:rsid w:val="007B6113"/>
    <w:rsid w:val="007B7CC4"/>
    <w:rsid w:val="007C194D"/>
    <w:rsid w:val="007C200D"/>
    <w:rsid w:val="007C2530"/>
    <w:rsid w:val="007C2925"/>
    <w:rsid w:val="007C6209"/>
    <w:rsid w:val="007C67BA"/>
    <w:rsid w:val="007C6E20"/>
    <w:rsid w:val="007C7157"/>
    <w:rsid w:val="007C770A"/>
    <w:rsid w:val="007C7A81"/>
    <w:rsid w:val="007D027C"/>
    <w:rsid w:val="007D0A82"/>
    <w:rsid w:val="007D1236"/>
    <w:rsid w:val="007D139F"/>
    <w:rsid w:val="007D1966"/>
    <w:rsid w:val="007D1E7D"/>
    <w:rsid w:val="007D254C"/>
    <w:rsid w:val="007D27A3"/>
    <w:rsid w:val="007D456A"/>
    <w:rsid w:val="007D5737"/>
    <w:rsid w:val="007D7300"/>
    <w:rsid w:val="007D75FE"/>
    <w:rsid w:val="007E12D7"/>
    <w:rsid w:val="007E3F8C"/>
    <w:rsid w:val="007E3FA5"/>
    <w:rsid w:val="007E4334"/>
    <w:rsid w:val="007E49A6"/>
    <w:rsid w:val="007E7172"/>
    <w:rsid w:val="007E722A"/>
    <w:rsid w:val="007E73AE"/>
    <w:rsid w:val="007E75D5"/>
    <w:rsid w:val="007E7819"/>
    <w:rsid w:val="007F0E71"/>
    <w:rsid w:val="007F1206"/>
    <w:rsid w:val="007F1B61"/>
    <w:rsid w:val="007F2274"/>
    <w:rsid w:val="007F2D5C"/>
    <w:rsid w:val="007F3543"/>
    <w:rsid w:val="007F406D"/>
    <w:rsid w:val="007F4DB4"/>
    <w:rsid w:val="00800271"/>
    <w:rsid w:val="00802333"/>
    <w:rsid w:val="0080314A"/>
    <w:rsid w:val="00803F89"/>
    <w:rsid w:val="00804626"/>
    <w:rsid w:val="0080476B"/>
    <w:rsid w:val="0080478B"/>
    <w:rsid w:val="0081064D"/>
    <w:rsid w:val="00811CFE"/>
    <w:rsid w:val="00812515"/>
    <w:rsid w:val="008130C5"/>
    <w:rsid w:val="008149F7"/>
    <w:rsid w:val="00814A78"/>
    <w:rsid w:val="00815767"/>
    <w:rsid w:val="008158D6"/>
    <w:rsid w:val="00815F14"/>
    <w:rsid w:val="00820EC6"/>
    <w:rsid w:val="00821255"/>
    <w:rsid w:val="00821D58"/>
    <w:rsid w:val="00822B30"/>
    <w:rsid w:val="00822F82"/>
    <w:rsid w:val="00822FAF"/>
    <w:rsid w:val="008233D2"/>
    <w:rsid w:val="00826401"/>
    <w:rsid w:val="00826908"/>
    <w:rsid w:val="00830190"/>
    <w:rsid w:val="008302AC"/>
    <w:rsid w:val="00831D47"/>
    <w:rsid w:val="00834470"/>
    <w:rsid w:val="0083655B"/>
    <w:rsid w:val="00840DC4"/>
    <w:rsid w:val="008421BF"/>
    <w:rsid w:val="00842D16"/>
    <w:rsid w:val="008436B0"/>
    <w:rsid w:val="0084407C"/>
    <w:rsid w:val="00844EA1"/>
    <w:rsid w:val="0084559D"/>
    <w:rsid w:val="008474B3"/>
    <w:rsid w:val="00847EEB"/>
    <w:rsid w:val="00854027"/>
    <w:rsid w:val="00855C9C"/>
    <w:rsid w:val="00855E2C"/>
    <w:rsid w:val="00855EE9"/>
    <w:rsid w:val="00856D61"/>
    <w:rsid w:val="00857187"/>
    <w:rsid w:val="00857B8E"/>
    <w:rsid w:val="008619FB"/>
    <w:rsid w:val="00861A73"/>
    <w:rsid w:val="00861E3D"/>
    <w:rsid w:val="00862AD4"/>
    <w:rsid w:val="008631EF"/>
    <w:rsid w:val="008649D4"/>
    <w:rsid w:val="00865923"/>
    <w:rsid w:val="00865A91"/>
    <w:rsid w:val="00866128"/>
    <w:rsid w:val="00866C69"/>
    <w:rsid w:val="008676A7"/>
    <w:rsid w:val="0087072A"/>
    <w:rsid w:val="00870972"/>
    <w:rsid w:val="00870D5C"/>
    <w:rsid w:val="00874F1F"/>
    <w:rsid w:val="00875429"/>
    <w:rsid w:val="00880FD8"/>
    <w:rsid w:val="008832BC"/>
    <w:rsid w:val="00883573"/>
    <w:rsid w:val="00883A62"/>
    <w:rsid w:val="00883F4F"/>
    <w:rsid w:val="00885728"/>
    <w:rsid w:val="00887EB9"/>
    <w:rsid w:val="0089088C"/>
    <w:rsid w:val="00890B1C"/>
    <w:rsid w:val="0089232B"/>
    <w:rsid w:val="008927E8"/>
    <w:rsid w:val="008933DE"/>
    <w:rsid w:val="00893595"/>
    <w:rsid w:val="00894DC2"/>
    <w:rsid w:val="00896F73"/>
    <w:rsid w:val="00897936"/>
    <w:rsid w:val="008A14C8"/>
    <w:rsid w:val="008A1A74"/>
    <w:rsid w:val="008A1AFB"/>
    <w:rsid w:val="008A1EF7"/>
    <w:rsid w:val="008A35F3"/>
    <w:rsid w:val="008A39D0"/>
    <w:rsid w:val="008A71FC"/>
    <w:rsid w:val="008B0470"/>
    <w:rsid w:val="008B2058"/>
    <w:rsid w:val="008B21EF"/>
    <w:rsid w:val="008B24F1"/>
    <w:rsid w:val="008B29F7"/>
    <w:rsid w:val="008B2D66"/>
    <w:rsid w:val="008B36D4"/>
    <w:rsid w:val="008B420D"/>
    <w:rsid w:val="008B438D"/>
    <w:rsid w:val="008B548C"/>
    <w:rsid w:val="008B58B6"/>
    <w:rsid w:val="008B7C55"/>
    <w:rsid w:val="008C029C"/>
    <w:rsid w:val="008C0540"/>
    <w:rsid w:val="008C0E78"/>
    <w:rsid w:val="008C1B8E"/>
    <w:rsid w:val="008C1F8B"/>
    <w:rsid w:val="008C32C4"/>
    <w:rsid w:val="008C3C6C"/>
    <w:rsid w:val="008C3DA8"/>
    <w:rsid w:val="008C435E"/>
    <w:rsid w:val="008C4979"/>
    <w:rsid w:val="008C5826"/>
    <w:rsid w:val="008C70F5"/>
    <w:rsid w:val="008C715E"/>
    <w:rsid w:val="008D079F"/>
    <w:rsid w:val="008D08E8"/>
    <w:rsid w:val="008D1FC6"/>
    <w:rsid w:val="008D2B4A"/>
    <w:rsid w:val="008D2EC3"/>
    <w:rsid w:val="008D341F"/>
    <w:rsid w:val="008D3FC2"/>
    <w:rsid w:val="008D406F"/>
    <w:rsid w:val="008D41E7"/>
    <w:rsid w:val="008D43B3"/>
    <w:rsid w:val="008D47DF"/>
    <w:rsid w:val="008D61CB"/>
    <w:rsid w:val="008D70BC"/>
    <w:rsid w:val="008E0B6C"/>
    <w:rsid w:val="008E1A5E"/>
    <w:rsid w:val="008E389A"/>
    <w:rsid w:val="008E510E"/>
    <w:rsid w:val="008E53C5"/>
    <w:rsid w:val="008E6E21"/>
    <w:rsid w:val="008E7263"/>
    <w:rsid w:val="008F01FA"/>
    <w:rsid w:val="008F02AC"/>
    <w:rsid w:val="008F1071"/>
    <w:rsid w:val="008F1C2E"/>
    <w:rsid w:val="008F1C4B"/>
    <w:rsid w:val="008F2115"/>
    <w:rsid w:val="008F31FB"/>
    <w:rsid w:val="008F594D"/>
    <w:rsid w:val="008F6FB2"/>
    <w:rsid w:val="008F74BA"/>
    <w:rsid w:val="008F7CD8"/>
    <w:rsid w:val="00900495"/>
    <w:rsid w:val="00900C65"/>
    <w:rsid w:val="00902134"/>
    <w:rsid w:val="0090617D"/>
    <w:rsid w:val="009078E7"/>
    <w:rsid w:val="00911367"/>
    <w:rsid w:val="00911C7D"/>
    <w:rsid w:val="00913D5A"/>
    <w:rsid w:val="009170B6"/>
    <w:rsid w:val="00917853"/>
    <w:rsid w:val="00920F41"/>
    <w:rsid w:val="0092172E"/>
    <w:rsid w:val="00921C6C"/>
    <w:rsid w:val="00922196"/>
    <w:rsid w:val="00923097"/>
    <w:rsid w:val="00925472"/>
    <w:rsid w:val="009258B1"/>
    <w:rsid w:val="00926317"/>
    <w:rsid w:val="009275D3"/>
    <w:rsid w:val="00930C89"/>
    <w:rsid w:val="00932E91"/>
    <w:rsid w:val="00934B6E"/>
    <w:rsid w:val="0093655F"/>
    <w:rsid w:val="00936DCB"/>
    <w:rsid w:val="0094010D"/>
    <w:rsid w:val="00940C81"/>
    <w:rsid w:val="0094237F"/>
    <w:rsid w:val="00944A3D"/>
    <w:rsid w:val="009465BB"/>
    <w:rsid w:val="00946811"/>
    <w:rsid w:val="00947465"/>
    <w:rsid w:val="009504DD"/>
    <w:rsid w:val="00951D11"/>
    <w:rsid w:val="009526E5"/>
    <w:rsid w:val="009539D4"/>
    <w:rsid w:val="0095485A"/>
    <w:rsid w:val="009548D7"/>
    <w:rsid w:val="0095562C"/>
    <w:rsid w:val="00957480"/>
    <w:rsid w:val="00960F69"/>
    <w:rsid w:val="009610F2"/>
    <w:rsid w:val="00961489"/>
    <w:rsid w:val="009629DF"/>
    <w:rsid w:val="00963C48"/>
    <w:rsid w:val="0096405F"/>
    <w:rsid w:val="00964E53"/>
    <w:rsid w:val="00965555"/>
    <w:rsid w:val="00966D25"/>
    <w:rsid w:val="009678E9"/>
    <w:rsid w:val="00970875"/>
    <w:rsid w:val="00970DF8"/>
    <w:rsid w:val="0097172E"/>
    <w:rsid w:val="00974122"/>
    <w:rsid w:val="009752D7"/>
    <w:rsid w:val="0097546C"/>
    <w:rsid w:val="00975D58"/>
    <w:rsid w:val="00975F09"/>
    <w:rsid w:val="009769AB"/>
    <w:rsid w:val="009775DC"/>
    <w:rsid w:val="009804ED"/>
    <w:rsid w:val="009822F1"/>
    <w:rsid w:val="00982846"/>
    <w:rsid w:val="00982D2F"/>
    <w:rsid w:val="00984183"/>
    <w:rsid w:val="00985375"/>
    <w:rsid w:val="009853BE"/>
    <w:rsid w:val="00985643"/>
    <w:rsid w:val="009870B0"/>
    <w:rsid w:val="009874AE"/>
    <w:rsid w:val="0098779E"/>
    <w:rsid w:val="00991400"/>
    <w:rsid w:val="0099169F"/>
    <w:rsid w:val="00991961"/>
    <w:rsid w:val="009925CE"/>
    <w:rsid w:val="0099265E"/>
    <w:rsid w:val="0099372E"/>
    <w:rsid w:val="009951EE"/>
    <w:rsid w:val="009952A9"/>
    <w:rsid w:val="00995CB2"/>
    <w:rsid w:val="00995F1D"/>
    <w:rsid w:val="00996AA4"/>
    <w:rsid w:val="009A1751"/>
    <w:rsid w:val="009A1FC5"/>
    <w:rsid w:val="009A1FE1"/>
    <w:rsid w:val="009A2279"/>
    <w:rsid w:val="009A3B00"/>
    <w:rsid w:val="009A5D8D"/>
    <w:rsid w:val="009A7021"/>
    <w:rsid w:val="009B0DF4"/>
    <w:rsid w:val="009B1B8D"/>
    <w:rsid w:val="009B221F"/>
    <w:rsid w:val="009B35B5"/>
    <w:rsid w:val="009B4156"/>
    <w:rsid w:val="009B518A"/>
    <w:rsid w:val="009B57D5"/>
    <w:rsid w:val="009B5E7C"/>
    <w:rsid w:val="009B7595"/>
    <w:rsid w:val="009B7BAB"/>
    <w:rsid w:val="009C0ADF"/>
    <w:rsid w:val="009C1F20"/>
    <w:rsid w:val="009C1FE0"/>
    <w:rsid w:val="009C25BA"/>
    <w:rsid w:val="009C28AE"/>
    <w:rsid w:val="009C4148"/>
    <w:rsid w:val="009C799F"/>
    <w:rsid w:val="009C7EEC"/>
    <w:rsid w:val="009D0EF2"/>
    <w:rsid w:val="009D17EF"/>
    <w:rsid w:val="009D2008"/>
    <w:rsid w:val="009D3425"/>
    <w:rsid w:val="009D4033"/>
    <w:rsid w:val="009D4B6D"/>
    <w:rsid w:val="009D4FA5"/>
    <w:rsid w:val="009E0123"/>
    <w:rsid w:val="009E11E7"/>
    <w:rsid w:val="009E34AA"/>
    <w:rsid w:val="009E354C"/>
    <w:rsid w:val="009E3615"/>
    <w:rsid w:val="009E4962"/>
    <w:rsid w:val="009E4BD7"/>
    <w:rsid w:val="009E4D82"/>
    <w:rsid w:val="009E52DF"/>
    <w:rsid w:val="009E5A5A"/>
    <w:rsid w:val="009F00B9"/>
    <w:rsid w:val="009F2F4F"/>
    <w:rsid w:val="009F3E5B"/>
    <w:rsid w:val="009F4D94"/>
    <w:rsid w:val="009F560F"/>
    <w:rsid w:val="009F5BA7"/>
    <w:rsid w:val="009F6E02"/>
    <w:rsid w:val="009F7DB8"/>
    <w:rsid w:val="00A00302"/>
    <w:rsid w:val="00A02EDB"/>
    <w:rsid w:val="00A032A7"/>
    <w:rsid w:val="00A04993"/>
    <w:rsid w:val="00A05199"/>
    <w:rsid w:val="00A05334"/>
    <w:rsid w:val="00A065DF"/>
    <w:rsid w:val="00A0696F"/>
    <w:rsid w:val="00A0798B"/>
    <w:rsid w:val="00A115AF"/>
    <w:rsid w:val="00A11A5F"/>
    <w:rsid w:val="00A12900"/>
    <w:rsid w:val="00A14682"/>
    <w:rsid w:val="00A147FF"/>
    <w:rsid w:val="00A14E23"/>
    <w:rsid w:val="00A15337"/>
    <w:rsid w:val="00A163CE"/>
    <w:rsid w:val="00A170B4"/>
    <w:rsid w:val="00A2026C"/>
    <w:rsid w:val="00A2148E"/>
    <w:rsid w:val="00A22FE2"/>
    <w:rsid w:val="00A237E2"/>
    <w:rsid w:val="00A2391D"/>
    <w:rsid w:val="00A23AA7"/>
    <w:rsid w:val="00A245F0"/>
    <w:rsid w:val="00A2482C"/>
    <w:rsid w:val="00A2668A"/>
    <w:rsid w:val="00A3079E"/>
    <w:rsid w:val="00A3151D"/>
    <w:rsid w:val="00A333D6"/>
    <w:rsid w:val="00A34C34"/>
    <w:rsid w:val="00A41B73"/>
    <w:rsid w:val="00A42D73"/>
    <w:rsid w:val="00A42F81"/>
    <w:rsid w:val="00A459DF"/>
    <w:rsid w:val="00A4618B"/>
    <w:rsid w:val="00A47B6A"/>
    <w:rsid w:val="00A521D6"/>
    <w:rsid w:val="00A523DA"/>
    <w:rsid w:val="00A53642"/>
    <w:rsid w:val="00A54A42"/>
    <w:rsid w:val="00A54BF8"/>
    <w:rsid w:val="00A5745A"/>
    <w:rsid w:val="00A576FF"/>
    <w:rsid w:val="00A601F5"/>
    <w:rsid w:val="00A613FB"/>
    <w:rsid w:val="00A62E91"/>
    <w:rsid w:val="00A636C1"/>
    <w:rsid w:val="00A6474A"/>
    <w:rsid w:val="00A67B24"/>
    <w:rsid w:val="00A70027"/>
    <w:rsid w:val="00A711A6"/>
    <w:rsid w:val="00A732DC"/>
    <w:rsid w:val="00A741D9"/>
    <w:rsid w:val="00A75296"/>
    <w:rsid w:val="00A75677"/>
    <w:rsid w:val="00A75791"/>
    <w:rsid w:val="00A76BBC"/>
    <w:rsid w:val="00A80DE8"/>
    <w:rsid w:val="00A81EE7"/>
    <w:rsid w:val="00A822D2"/>
    <w:rsid w:val="00A82681"/>
    <w:rsid w:val="00A8313D"/>
    <w:rsid w:val="00A85064"/>
    <w:rsid w:val="00A85446"/>
    <w:rsid w:val="00A858A5"/>
    <w:rsid w:val="00A86273"/>
    <w:rsid w:val="00A86609"/>
    <w:rsid w:val="00A92602"/>
    <w:rsid w:val="00A926B2"/>
    <w:rsid w:val="00A936BE"/>
    <w:rsid w:val="00A93F3F"/>
    <w:rsid w:val="00A946D9"/>
    <w:rsid w:val="00A95229"/>
    <w:rsid w:val="00A95EC6"/>
    <w:rsid w:val="00A96A3A"/>
    <w:rsid w:val="00AA067A"/>
    <w:rsid w:val="00AA0AC2"/>
    <w:rsid w:val="00AA0F90"/>
    <w:rsid w:val="00AA1A03"/>
    <w:rsid w:val="00AA2E64"/>
    <w:rsid w:val="00AA3883"/>
    <w:rsid w:val="00AA3C9C"/>
    <w:rsid w:val="00AA6BBD"/>
    <w:rsid w:val="00AA732A"/>
    <w:rsid w:val="00AB04C1"/>
    <w:rsid w:val="00AB0D99"/>
    <w:rsid w:val="00AB1297"/>
    <w:rsid w:val="00AB2139"/>
    <w:rsid w:val="00AB39AE"/>
    <w:rsid w:val="00AB3B16"/>
    <w:rsid w:val="00AB4832"/>
    <w:rsid w:val="00AB4BA3"/>
    <w:rsid w:val="00AB7320"/>
    <w:rsid w:val="00AB7C6A"/>
    <w:rsid w:val="00AC1ED4"/>
    <w:rsid w:val="00AC24FA"/>
    <w:rsid w:val="00AC332A"/>
    <w:rsid w:val="00AC68C2"/>
    <w:rsid w:val="00AD067B"/>
    <w:rsid w:val="00AD1C9C"/>
    <w:rsid w:val="00AD1CCE"/>
    <w:rsid w:val="00AD1DC7"/>
    <w:rsid w:val="00AD2B8E"/>
    <w:rsid w:val="00AD4382"/>
    <w:rsid w:val="00AD46F5"/>
    <w:rsid w:val="00AD5066"/>
    <w:rsid w:val="00AD5955"/>
    <w:rsid w:val="00AD62BF"/>
    <w:rsid w:val="00AD63D0"/>
    <w:rsid w:val="00AE1638"/>
    <w:rsid w:val="00AE2856"/>
    <w:rsid w:val="00AE49E2"/>
    <w:rsid w:val="00AE5502"/>
    <w:rsid w:val="00AE7F4B"/>
    <w:rsid w:val="00AF2DA6"/>
    <w:rsid w:val="00AF3516"/>
    <w:rsid w:val="00AF3B35"/>
    <w:rsid w:val="00AF5AA6"/>
    <w:rsid w:val="00AF6C7C"/>
    <w:rsid w:val="00AF7B5B"/>
    <w:rsid w:val="00AF7D47"/>
    <w:rsid w:val="00B0077E"/>
    <w:rsid w:val="00B01F39"/>
    <w:rsid w:val="00B023AA"/>
    <w:rsid w:val="00B048B2"/>
    <w:rsid w:val="00B0498C"/>
    <w:rsid w:val="00B04AA4"/>
    <w:rsid w:val="00B065CC"/>
    <w:rsid w:val="00B07FB6"/>
    <w:rsid w:val="00B11AB1"/>
    <w:rsid w:val="00B136D4"/>
    <w:rsid w:val="00B15997"/>
    <w:rsid w:val="00B16BF7"/>
    <w:rsid w:val="00B1750A"/>
    <w:rsid w:val="00B175FC"/>
    <w:rsid w:val="00B21141"/>
    <w:rsid w:val="00B212C1"/>
    <w:rsid w:val="00B213DC"/>
    <w:rsid w:val="00B215F6"/>
    <w:rsid w:val="00B22C1C"/>
    <w:rsid w:val="00B24183"/>
    <w:rsid w:val="00B26AEB"/>
    <w:rsid w:val="00B27800"/>
    <w:rsid w:val="00B279A4"/>
    <w:rsid w:val="00B31B93"/>
    <w:rsid w:val="00B33702"/>
    <w:rsid w:val="00B347E1"/>
    <w:rsid w:val="00B34B44"/>
    <w:rsid w:val="00B35FFE"/>
    <w:rsid w:val="00B36361"/>
    <w:rsid w:val="00B36745"/>
    <w:rsid w:val="00B36E39"/>
    <w:rsid w:val="00B37CBC"/>
    <w:rsid w:val="00B40AA4"/>
    <w:rsid w:val="00B4227E"/>
    <w:rsid w:val="00B42388"/>
    <w:rsid w:val="00B43033"/>
    <w:rsid w:val="00B4323A"/>
    <w:rsid w:val="00B43914"/>
    <w:rsid w:val="00B440E3"/>
    <w:rsid w:val="00B46965"/>
    <w:rsid w:val="00B47229"/>
    <w:rsid w:val="00B50EDD"/>
    <w:rsid w:val="00B51170"/>
    <w:rsid w:val="00B52818"/>
    <w:rsid w:val="00B528DA"/>
    <w:rsid w:val="00B52D04"/>
    <w:rsid w:val="00B5452D"/>
    <w:rsid w:val="00B55D3E"/>
    <w:rsid w:val="00B57133"/>
    <w:rsid w:val="00B5727E"/>
    <w:rsid w:val="00B572E3"/>
    <w:rsid w:val="00B60393"/>
    <w:rsid w:val="00B60B8B"/>
    <w:rsid w:val="00B61233"/>
    <w:rsid w:val="00B62B05"/>
    <w:rsid w:val="00B62F3C"/>
    <w:rsid w:val="00B64371"/>
    <w:rsid w:val="00B64A6C"/>
    <w:rsid w:val="00B65299"/>
    <w:rsid w:val="00B6645A"/>
    <w:rsid w:val="00B66BD5"/>
    <w:rsid w:val="00B67FBF"/>
    <w:rsid w:val="00B70000"/>
    <w:rsid w:val="00B71A7C"/>
    <w:rsid w:val="00B729D0"/>
    <w:rsid w:val="00B729E6"/>
    <w:rsid w:val="00B75F52"/>
    <w:rsid w:val="00B76669"/>
    <w:rsid w:val="00B77662"/>
    <w:rsid w:val="00B80002"/>
    <w:rsid w:val="00B81AC6"/>
    <w:rsid w:val="00B82711"/>
    <w:rsid w:val="00B82C67"/>
    <w:rsid w:val="00B83681"/>
    <w:rsid w:val="00B84A4C"/>
    <w:rsid w:val="00B84BAE"/>
    <w:rsid w:val="00B85B13"/>
    <w:rsid w:val="00B86E30"/>
    <w:rsid w:val="00B87110"/>
    <w:rsid w:val="00B87432"/>
    <w:rsid w:val="00B90ACD"/>
    <w:rsid w:val="00B9119A"/>
    <w:rsid w:val="00B916B5"/>
    <w:rsid w:val="00B917E7"/>
    <w:rsid w:val="00B91F57"/>
    <w:rsid w:val="00B9275C"/>
    <w:rsid w:val="00B944BF"/>
    <w:rsid w:val="00B9616B"/>
    <w:rsid w:val="00B977A2"/>
    <w:rsid w:val="00B97CCF"/>
    <w:rsid w:val="00BA12A6"/>
    <w:rsid w:val="00BA16CE"/>
    <w:rsid w:val="00BA17DF"/>
    <w:rsid w:val="00BA2AB1"/>
    <w:rsid w:val="00BA41E5"/>
    <w:rsid w:val="00BA50C5"/>
    <w:rsid w:val="00BA5451"/>
    <w:rsid w:val="00BA649E"/>
    <w:rsid w:val="00BA6875"/>
    <w:rsid w:val="00BB0FCE"/>
    <w:rsid w:val="00BB29C5"/>
    <w:rsid w:val="00BB3B6B"/>
    <w:rsid w:val="00BB3BCA"/>
    <w:rsid w:val="00BB4066"/>
    <w:rsid w:val="00BB6A53"/>
    <w:rsid w:val="00BB71A9"/>
    <w:rsid w:val="00BB7F9D"/>
    <w:rsid w:val="00BC0296"/>
    <w:rsid w:val="00BC04DC"/>
    <w:rsid w:val="00BC0717"/>
    <w:rsid w:val="00BC1C4F"/>
    <w:rsid w:val="00BC2FC7"/>
    <w:rsid w:val="00BC3F96"/>
    <w:rsid w:val="00BC4672"/>
    <w:rsid w:val="00BC4B86"/>
    <w:rsid w:val="00BC5513"/>
    <w:rsid w:val="00BC56D5"/>
    <w:rsid w:val="00BC60E7"/>
    <w:rsid w:val="00BC737E"/>
    <w:rsid w:val="00BD0137"/>
    <w:rsid w:val="00BD17CA"/>
    <w:rsid w:val="00BD1EA5"/>
    <w:rsid w:val="00BD20BA"/>
    <w:rsid w:val="00BD279D"/>
    <w:rsid w:val="00BD604F"/>
    <w:rsid w:val="00BD6984"/>
    <w:rsid w:val="00BD6EE9"/>
    <w:rsid w:val="00BE0725"/>
    <w:rsid w:val="00BE09A8"/>
    <w:rsid w:val="00BE406D"/>
    <w:rsid w:val="00BE43A6"/>
    <w:rsid w:val="00BE43D2"/>
    <w:rsid w:val="00BE4AAC"/>
    <w:rsid w:val="00BE4D8A"/>
    <w:rsid w:val="00BE580B"/>
    <w:rsid w:val="00BE589A"/>
    <w:rsid w:val="00BE5E19"/>
    <w:rsid w:val="00BE717D"/>
    <w:rsid w:val="00BF129A"/>
    <w:rsid w:val="00BF254B"/>
    <w:rsid w:val="00BF6262"/>
    <w:rsid w:val="00BF781F"/>
    <w:rsid w:val="00C00FCC"/>
    <w:rsid w:val="00C012DC"/>
    <w:rsid w:val="00C03696"/>
    <w:rsid w:val="00C03D04"/>
    <w:rsid w:val="00C053E0"/>
    <w:rsid w:val="00C06651"/>
    <w:rsid w:val="00C06F95"/>
    <w:rsid w:val="00C10770"/>
    <w:rsid w:val="00C108FC"/>
    <w:rsid w:val="00C10A26"/>
    <w:rsid w:val="00C115B6"/>
    <w:rsid w:val="00C12285"/>
    <w:rsid w:val="00C125AE"/>
    <w:rsid w:val="00C13E8F"/>
    <w:rsid w:val="00C153A5"/>
    <w:rsid w:val="00C16A0C"/>
    <w:rsid w:val="00C16D73"/>
    <w:rsid w:val="00C2042A"/>
    <w:rsid w:val="00C211DF"/>
    <w:rsid w:val="00C2146A"/>
    <w:rsid w:val="00C22199"/>
    <w:rsid w:val="00C224D7"/>
    <w:rsid w:val="00C23574"/>
    <w:rsid w:val="00C25C30"/>
    <w:rsid w:val="00C26991"/>
    <w:rsid w:val="00C27BAC"/>
    <w:rsid w:val="00C30DA8"/>
    <w:rsid w:val="00C30F0E"/>
    <w:rsid w:val="00C30F96"/>
    <w:rsid w:val="00C32814"/>
    <w:rsid w:val="00C3391C"/>
    <w:rsid w:val="00C343A3"/>
    <w:rsid w:val="00C34819"/>
    <w:rsid w:val="00C351CC"/>
    <w:rsid w:val="00C35680"/>
    <w:rsid w:val="00C35BBE"/>
    <w:rsid w:val="00C361CB"/>
    <w:rsid w:val="00C369B9"/>
    <w:rsid w:val="00C3731F"/>
    <w:rsid w:val="00C43398"/>
    <w:rsid w:val="00C4461F"/>
    <w:rsid w:val="00C44D0E"/>
    <w:rsid w:val="00C45796"/>
    <w:rsid w:val="00C462AE"/>
    <w:rsid w:val="00C47BB2"/>
    <w:rsid w:val="00C50CD4"/>
    <w:rsid w:val="00C50DE8"/>
    <w:rsid w:val="00C51423"/>
    <w:rsid w:val="00C5193C"/>
    <w:rsid w:val="00C51BF0"/>
    <w:rsid w:val="00C5347D"/>
    <w:rsid w:val="00C54656"/>
    <w:rsid w:val="00C56B3F"/>
    <w:rsid w:val="00C56C1D"/>
    <w:rsid w:val="00C56CB2"/>
    <w:rsid w:val="00C579D0"/>
    <w:rsid w:val="00C57CF5"/>
    <w:rsid w:val="00C629B9"/>
    <w:rsid w:val="00C64109"/>
    <w:rsid w:val="00C65F1B"/>
    <w:rsid w:val="00C67109"/>
    <w:rsid w:val="00C67C7B"/>
    <w:rsid w:val="00C67D9E"/>
    <w:rsid w:val="00C71807"/>
    <w:rsid w:val="00C74665"/>
    <w:rsid w:val="00C7672E"/>
    <w:rsid w:val="00C80495"/>
    <w:rsid w:val="00C8076C"/>
    <w:rsid w:val="00C80AAE"/>
    <w:rsid w:val="00C814DB"/>
    <w:rsid w:val="00C82DD5"/>
    <w:rsid w:val="00C83117"/>
    <w:rsid w:val="00C840BD"/>
    <w:rsid w:val="00C879FC"/>
    <w:rsid w:val="00C907E3"/>
    <w:rsid w:val="00C914F8"/>
    <w:rsid w:val="00C91FB5"/>
    <w:rsid w:val="00C94F3C"/>
    <w:rsid w:val="00CA0914"/>
    <w:rsid w:val="00CA0ED5"/>
    <w:rsid w:val="00CA12A0"/>
    <w:rsid w:val="00CA17AB"/>
    <w:rsid w:val="00CA1801"/>
    <w:rsid w:val="00CA19AB"/>
    <w:rsid w:val="00CA1E9A"/>
    <w:rsid w:val="00CA1FBE"/>
    <w:rsid w:val="00CA283F"/>
    <w:rsid w:val="00CA35E1"/>
    <w:rsid w:val="00CA397A"/>
    <w:rsid w:val="00CA3BD3"/>
    <w:rsid w:val="00CA450B"/>
    <w:rsid w:val="00CA58EC"/>
    <w:rsid w:val="00CA5923"/>
    <w:rsid w:val="00CB4391"/>
    <w:rsid w:val="00CB4EB5"/>
    <w:rsid w:val="00CB54E7"/>
    <w:rsid w:val="00CB59BA"/>
    <w:rsid w:val="00CB5B8E"/>
    <w:rsid w:val="00CB66DC"/>
    <w:rsid w:val="00CB76F0"/>
    <w:rsid w:val="00CC1D63"/>
    <w:rsid w:val="00CC4562"/>
    <w:rsid w:val="00CC7FCE"/>
    <w:rsid w:val="00CD0682"/>
    <w:rsid w:val="00CD08E5"/>
    <w:rsid w:val="00CD259B"/>
    <w:rsid w:val="00CD25BA"/>
    <w:rsid w:val="00CD2639"/>
    <w:rsid w:val="00CD3C79"/>
    <w:rsid w:val="00CD3E61"/>
    <w:rsid w:val="00CD3EA2"/>
    <w:rsid w:val="00CD4C00"/>
    <w:rsid w:val="00CD5102"/>
    <w:rsid w:val="00CD7155"/>
    <w:rsid w:val="00CE0C7C"/>
    <w:rsid w:val="00CE0CC9"/>
    <w:rsid w:val="00CE0CF2"/>
    <w:rsid w:val="00CE174F"/>
    <w:rsid w:val="00CE27B4"/>
    <w:rsid w:val="00CE28A7"/>
    <w:rsid w:val="00CE299D"/>
    <w:rsid w:val="00CE33BD"/>
    <w:rsid w:val="00CE4EEB"/>
    <w:rsid w:val="00CE5227"/>
    <w:rsid w:val="00CE617B"/>
    <w:rsid w:val="00CE6B88"/>
    <w:rsid w:val="00CE7276"/>
    <w:rsid w:val="00CF08DF"/>
    <w:rsid w:val="00CF0A47"/>
    <w:rsid w:val="00CF4143"/>
    <w:rsid w:val="00CF492D"/>
    <w:rsid w:val="00CF5956"/>
    <w:rsid w:val="00CF5C35"/>
    <w:rsid w:val="00CF7804"/>
    <w:rsid w:val="00D00851"/>
    <w:rsid w:val="00D018C9"/>
    <w:rsid w:val="00D01CCF"/>
    <w:rsid w:val="00D0307F"/>
    <w:rsid w:val="00D043C8"/>
    <w:rsid w:val="00D0445C"/>
    <w:rsid w:val="00D07194"/>
    <w:rsid w:val="00D07832"/>
    <w:rsid w:val="00D07E1E"/>
    <w:rsid w:val="00D07FF6"/>
    <w:rsid w:val="00D11026"/>
    <w:rsid w:val="00D127D9"/>
    <w:rsid w:val="00D14086"/>
    <w:rsid w:val="00D1675B"/>
    <w:rsid w:val="00D17746"/>
    <w:rsid w:val="00D17751"/>
    <w:rsid w:val="00D20A6C"/>
    <w:rsid w:val="00D21C05"/>
    <w:rsid w:val="00D226D8"/>
    <w:rsid w:val="00D228E2"/>
    <w:rsid w:val="00D25282"/>
    <w:rsid w:val="00D258C1"/>
    <w:rsid w:val="00D26E59"/>
    <w:rsid w:val="00D312B4"/>
    <w:rsid w:val="00D31611"/>
    <w:rsid w:val="00D3179A"/>
    <w:rsid w:val="00D3189B"/>
    <w:rsid w:val="00D319B8"/>
    <w:rsid w:val="00D32948"/>
    <w:rsid w:val="00D32D08"/>
    <w:rsid w:val="00D33907"/>
    <w:rsid w:val="00D33933"/>
    <w:rsid w:val="00D3462D"/>
    <w:rsid w:val="00D35067"/>
    <w:rsid w:val="00D36417"/>
    <w:rsid w:val="00D368A2"/>
    <w:rsid w:val="00D36CDD"/>
    <w:rsid w:val="00D36D6F"/>
    <w:rsid w:val="00D40954"/>
    <w:rsid w:val="00D4194F"/>
    <w:rsid w:val="00D43F39"/>
    <w:rsid w:val="00D45B3D"/>
    <w:rsid w:val="00D463BB"/>
    <w:rsid w:val="00D500F4"/>
    <w:rsid w:val="00D504B3"/>
    <w:rsid w:val="00D5072D"/>
    <w:rsid w:val="00D50DC8"/>
    <w:rsid w:val="00D5371F"/>
    <w:rsid w:val="00D54CC0"/>
    <w:rsid w:val="00D55603"/>
    <w:rsid w:val="00D56599"/>
    <w:rsid w:val="00D56CB5"/>
    <w:rsid w:val="00D60DC2"/>
    <w:rsid w:val="00D6290E"/>
    <w:rsid w:val="00D62C47"/>
    <w:rsid w:val="00D62CF7"/>
    <w:rsid w:val="00D63212"/>
    <w:rsid w:val="00D6558F"/>
    <w:rsid w:val="00D66C17"/>
    <w:rsid w:val="00D6725B"/>
    <w:rsid w:val="00D675F5"/>
    <w:rsid w:val="00D678FC"/>
    <w:rsid w:val="00D67B8F"/>
    <w:rsid w:val="00D7173C"/>
    <w:rsid w:val="00D74791"/>
    <w:rsid w:val="00D75865"/>
    <w:rsid w:val="00D770AD"/>
    <w:rsid w:val="00D80360"/>
    <w:rsid w:val="00D81147"/>
    <w:rsid w:val="00D8114C"/>
    <w:rsid w:val="00D81695"/>
    <w:rsid w:val="00D81954"/>
    <w:rsid w:val="00D8331A"/>
    <w:rsid w:val="00D836FB"/>
    <w:rsid w:val="00D84000"/>
    <w:rsid w:val="00D87765"/>
    <w:rsid w:val="00D91C7F"/>
    <w:rsid w:val="00D92D2A"/>
    <w:rsid w:val="00D9375D"/>
    <w:rsid w:val="00D93C86"/>
    <w:rsid w:val="00D9436D"/>
    <w:rsid w:val="00D94A38"/>
    <w:rsid w:val="00D96090"/>
    <w:rsid w:val="00DA000E"/>
    <w:rsid w:val="00DA133B"/>
    <w:rsid w:val="00DA1BC8"/>
    <w:rsid w:val="00DA2231"/>
    <w:rsid w:val="00DA2E80"/>
    <w:rsid w:val="00DA327B"/>
    <w:rsid w:val="00DA4D06"/>
    <w:rsid w:val="00DA63B2"/>
    <w:rsid w:val="00DA6FE4"/>
    <w:rsid w:val="00DA7535"/>
    <w:rsid w:val="00DB02C4"/>
    <w:rsid w:val="00DB14BE"/>
    <w:rsid w:val="00DB1D4D"/>
    <w:rsid w:val="00DB21A0"/>
    <w:rsid w:val="00DB225F"/>
    <w:rsid w:val="00DB2695"/>
    <w:rsid w:val="00DB3355"/>
    <w:rsid w:val="00DB42AC"/>
    <w:rsid w:val="00DC0900"/>
    <w:rsid w:val="00DC0E66"/>
    <w:rsid w:val="00DC10D4"/>
    <w:rsid w:val="00DC498E"/>
    <w:rsid w:val="00DC4D4A"/>
    <w:rsid w:val="00DC589B"/>
    <w:rsid w:val="00DC5FDF"/>
    <w:rsid w:val="00DC6C50"/>
    <w:rsid w:val="00DC713C"/>
    <w:rsid w:val="00DC75D4"/>
    <w:rsid w:val="00DD15DB"/>
    <w:rsid w:val="00DD29CC"/>
    <w:rsid w:val="00DD452E"/>
    <w:rsid w:val="00DD4B48"/>
    <w:rsid w:val="00DD7979"/>
    <w:rsid w:val="00DE0460"/>
    <w:rsid w:val="00DE18A0"/>
    <w:rsid w:val="00DE356C"/>
    <w:rsid w:val="00DE370B"/>
    <w:rsid w:val="00DE391D"/>
    <w:rsid w:val="00DE4D5F"/>
    <w:rsid w:val="00DE5791"/>
    <w:rsid w:val="00DE6C5E"/>
    <w:rsid w:val="00DE7A4C"/>
    <w:rsid w:val="00DE7E50"/>
    <w:rsid w:val="00DF1514"/>
    <w:rsid w:val="00DF37CB"/>
    <w:rsid w:val="00DF42A0"/>
    <w:rsid w:val="00DF439D"/>
    <w:rsid w:val="00E000A3"/>
    <w:rsid w:val="00E0134A"/>
    <w:rsid w:val="00E05A12"/>
    <w:rsid w:val="00E10140"/>
    <w:rsid w:val="00E101ED"/>
    <w:rsid w:val="00E1192F"/>
    <w:rsid w:val="00E125DC"/>
    <w:rsid w:val="00E12E1A"/>
    <w:rsid w:val="00E12F2B"/>
    <w:rsid w:val="00E131E3"/>
    <w:rsid w:val="00E16F48"/>
    <w:rsid w:val="00E203EF"/>
    <w:rsid w:val="00E22545"/>
    <w:rsid w:val="00E2327F"/>
    <w:rsid w:val="00E232B3"/>
    <w:rsid w:val="00E23994"/>
    <w:rsid w:val="00E23BA2"/>
    <w:rsid w:val="00E240F1"/>
    <w:rsid w:val="00E247BA"/>
    <w:rsid w:val="00E24AEA"/>
    <w:rsid w:val="00E24C3F"/>
    <w:rsid w:val="00E24CA2"/>
    <w:rsid w:val="00E26AE6"/>
    <w:rsid w:val="00E272C1"/>
    <w:rsid w:val="00E27E4A"/>
    <w:rsid w:val="00E34402"/>
    <w:rsid w:val="00E35735"/>
    <w:rsid w:val="00E35A32"/>
    <w:rsid w:val="00E35CC2"/>
    <w:rsid w:val="00E377DA"/>
    <w:rsid w:val="00E4147C"/>
    <w:rsid w:val="00E41BB6"/>
    <w:rsid w:val="00E43385"/>
    <w:rsid w:val="00E4366B"/>
    <w:rsid w:val="00E436B4"/>
    <w:rsid w:val="00E439CC"/>
    <w:rsid w:val="00E44AF1"/>
    <w:rsid w:val="00E461D3"/>
    <w:rsid w:val="00E47C48"/>
    <w:rsid w:val="00E51814"/>
    <w:rsid w:val="00E523C1"/>
    <w:rsid w:val="00E529EA"/>
    <w:rsid w:val="00E52CF0"/>
    <w:rsid w:val="00E5306A"/>
    <w:rsid w:val="00E542F5"/>
    <w:rsid w:val="00E5545A"/>
    <w:rsid w:val="00E55956"/>
    <w:rsid w:val="00E569C0"/>
    <w:rsid w:val="00E56D55"/>
    <w:rsid w:val="00E56EBF"/>
    <w:rsid w:val="00E60889"/>
    <w:rsid w:val="00E608A5"/>
    <w:rsid w:val="00E6095A"/>
    <w:rsid w:val="00E60C0D"/>
    <w:rsid w:val="00E61FC0"/>
    <w:rsid w:val="00E6202A"/>
    <w:rsid w:val="00E62A27"/>
    <w:rsid w:val="00E62E2C"/>
    <w:rsid w:val="00E63A14"/>
    <w:rsid w:val="00E63E52"/>
    <w:rsid w:val="00E6444A"/>
    <w:rsid w:val="00E64E5E"/>
    <w:rsid w:val="00E66281"/>
    <w:rsid w:val="00E66462"/>
    <w:rsid w:val="00E66594"/>
    <w:rsid w:val="00E66E4B"/>
    <w:rsid w:val="00E70AED"/>
    <w:rsid w:val="00E713C7"/>
    <w:rsid w:val="00E71E27"/>
    <w:rsid w:val="00E73CCB"/>
    <w:rsid w:val="00E767B8"/>
    <w:rsid w:val="00E77097"/>
    <w:rsid w:val="00E80229"/>
    <w:rsid w:val="00E810F2"/>
    <w:rsid w:val="00E81403"/>
    <w:rsid w:val="00E82027"/>
    <w:rsid w:val="00E8330B"/>
    <w:rsid w:val="00E85673"/>
    <w:rsid w:val="00E85EB4"/>
    <w:rsid w:val="00E86752"/>
    <w:rsid w:val="00E90120"/>
    <w:rsid w:val="00E92596"/>
    <w:rsid w:val="00E948E3"/>
    <w:rsid w:val="00E958BF"/>
    <w:rsid w:val="00E9609D"/>
    <w:rsid w:val="00E97000"/>
    <w:rsid w:val="00E97A63"/>
    <w:rsid w:val="00EA0DBA"/>
    <w:rsid w:val="00EA365A"/>
    <w:rsid w:val="00EA3673"/>
    <w:rsid w:val="00EA56F4"/>
    <w:rsid w:val="00EA5D11"/>
    <w:rsid w:val="00EA6F01"/>
    <w:rsid w:val="00EB0B8C"/>
    <w:rsid w:val="00EB11D5"/>
    <w:rsid w:val="00EB27A8"/>
    <w:rsid w:val="00EB2DA6"/>
    <w:rsid w:val="00EB39CF"/>
    <w:rsid w:val="00EB4769"/>
    <w:rsid w:val="00EB4EAB"/>
    <w:rsid w:val="00EB6640"/>
    <w:rsid w:val="00EB685A"/>
    <w:rsid w:val="00EB68C1"/>
    <w:rsid w:val="00EB75D1"/>
    <w:rsid w:val="00EB7B1F"/>
    <w:rsid w:val="00EC08C5"/>
    <w:rsid w:val="00EC0F73"/>
    <w:rsid w:val="00EC427F"/>
    <w:rsid w:val="00EC43B0"/>
    <w:rsid w:val="00EC4C5F"/>
    <w:rsid w:val="00EC507D"/>
    <w:rsid w:val="00EC5793"/>
    <w:rsid w:val="00EC6B49"/>
    <w:rsid w:val="00EC7D34"/>
    <w:rsid w:val="00ED23D6"/>
    <w:rsid w:val="00ED26C9"/>
    <w:rsid w:val="00ED3A4B"/>
    <w:rsid w:val="00ED4177"/>
    <w:rsid w:val="00ED46AC"/>
    <w:rsid w:val="00ED49B3"/>
    <w:rsid w:val="00ED5696"/>
    <w:rsid w:val="00ED6EA4"/>
    <w:rsid w:val="00ED7EDB"/>
    <w:rsid w:val="00ED7FBE"/>
    <w:rsid w:val="00EE1B26"/>
    <w:rsid w:val="00EE2DC4"/>
    <w:rsid w:val="00EE41F7"/>
    <w:rsid w:val="00EE4F82"/>
    <w:rsid w:val="00EE54C1"/>
    <w:rsid w:val="00EE65BE"/>
    <w:rsid w:val="00EE6BA9"/>
    <w:rsid w:val="00EE6EF4"/>
    <w:rsid w:val="00EE73C6"/>
    <w:rsid w:val="00EF096C"/>
    <w:rsid w:val="00EF17CC"/>
    <w:rsid w:val="00EF33DD"/>
    <w:rsid w:val="00EF52D9"/>
    <w:rsid w:val="00EF62E5"/>
    <w:rsid w:val="00EF6EEC"/>
    <w:rsid w:val="00EF74F4"/>
    <w:rsid w:val="00EF7CF6"/>
    <w:rsid w:val="00F00BD6"/>
    <w:rsid w:val="00F018D4"/>
    <w:rsid w:val="00F031E2"/>
    <w:rsid w:val="00F033E0"/>
    <w:rsid w:val="00F04103"/>
    <w:rsid w:val="00F04B2C"/>
    <w:rsid w:val="00F04CD1"/>
    <w:rsid w:val="00F05AA5"/>
    <w:rsid w:val="00F05D08"/>
    <w:rsid w:val="00F05FBB"/>
    <w:rsid w:val="00F06A9E"/>
    <w:rsid w:val="00F13233"/>
    <w:rsid w:val="00F14A72"/>
    <w:rsid w:val="00F15E49"/>
    <w:rsid w:val="00F162DD"/>
    <w:rsid w:val="00F200C2"/>
    <w:rsid w:val="00F202D5"/>
    <w:rsid w:val="00F21A29"/>
    <w:rsid w:val="00F22962"/>
    <w:rsid w:val="00F230B4"/>
    <w:rsid w:val="00F23E1F"/>
    <w:rsid w:val="00F25047"/>
    <w:rsid w:val="00F264A8"/>
    <w:rsid w:val="00F27095"/>
    <w:rsid w:val="00F2742D"/>
    <w:rsid w:val="00F31714"/>
    <w:rsid w:val="00F31B0F"/>
    <w:rsid w:val="00F32A89"/>
    <w:rsid w:val="00F32A94"/>
    <w:rsid w:val="00F33482"/>
    <w:rsid w:val="00F33547"/>
    <w:rsid w:val="00F33ED9"/>
    <w:rsid w:val="00F34055"/>
    <w:rsid w:val="00F348C5"/>
    <w:rsid w:val="00F350D4"/>
    <w:rsid w:val="00F3775F"/>
    <w:rsid w:val="00F40216"/>
    <w:rsid w:val="00F403CD"/>
    <w:rsid w:val="00F40B3C"/>
    <w:rsid w:val="00F40D52"/>
    <w:rsid w:val="00F416A0"/>
    <w:rsid w:val="00F41BAA"/>
    <w:rsid w:val="00F446B3"/>
    <w:rsid w:val="00F454F3"/>
    <w:rsid w:val="00F466B6"/>
    <w:rsid w:val="00F46EB2"/>
    <w:rsid w:val="00F47FF6"/>
    <w:rsid w:val="00F50C55"/>
    <w:rsid w:val="00F51370"/>
    <w:rsid w:val="00F54B42"/>
    <w:rsid w:val="00F55490"/>
    <w:rsid w:val="00F55B95"/>
    <w:rsid w:val="00F55D41"/>
    <w:rsid w:val="00F60CAA"/>
    <w:rsid w:val="00F60E2A"/>
    <w:rsid w:val="00F61C67"/>
    <w:rsid w:val="00F635E0"/>
    <w:rsid w:val="00F6362B"/>
    <w:rsid w:val="00F640C6"/>
    <w:rsid w:val="00F642EB"/>
    <w:rsid w:val="00F6543F"/>
    <w:rsid w:val="00F657B9"/>
    <w:rsid w:val="00F65BE4"/>
    <w:rsid w:val="00F65F9C"/>
    <w:rsid w:val="00F67B66"/>
    <w:rsid w:val="00F702A5"/>
    <w:rsid w:val="00F704F0"/>
    <w:rsid w:val="00F70624"/>
    <w:rsid w:val="00F71001"/>
    <w:rsid w:val="00F73966"/>
    <w:rsid w:val="00F74329"/>
    <w:rsid w:val="00F7488D"/>
    <w:rsid w:val="00F75151"/>
    <w:rsid w:val="00F75248"/>
    <w:rsid w:val="00F75887"/>
    <w:rsid w:val="00F774D9"/>
    <w:rsid w:val="00F77650"/>
    <w:rsid w:val="00F77FA1"/>
    <w:rsid w:val="00F801D9"/>
    <w:rsid w:val="00F81D77"/>
    <w:rsid w:val="00F823B9"/>
    <w:rsid w:val="00F8285F"/>
    <w:rsid w:val="00F82DEB"/>
    <w:rsid w:val="00F83B6D"/>
    <w:rsid w:val="00F84151"/>
    <w:rsid w:val="00F844AE"/>
    <w:rsid w:val="00F861FF"/>
    <w:rsid w:val="00F90B16"/>
    <w:rsid w:val="00F916CF"/>
    <w:rsid w:val="00F9372C"/>
    <w:rsid w:val="00F93E7B"/>
    <w:rsid w:val="00F93F6A"/>
    <w:rsid w:val="00F94722"/>
    <w:rsid w:val="00F94AD8"/>
    <w:rsid w:val="00F95B36"/>
    <w:rsid w:val="00F97488"/>
    <w:rsid w:val="00F975C8"/>
    <w:rsid w:val="00F97CC6"/>
    <w:rsid w:val="00FA0B6F"/>
    <w:rsid w:val="00FA137F"/>
    <w:rsid w:val="00FA298F"/>
    <w:rsid w:val="00FA2A90"/>
    <w:rsid w:val="00FA4DDD"/>
    <w:rsid w:val="00FA6E32"/>
    <w:rsid w:val="00FA73F8"/>
    <w:rsid w:val="00FB199F"/>
    <w:rsid w:val="00FB4071"/>
    <w:rsid w:val="00FB416D"/>
    <w:rsid w:val="00FB4275"/>
    <w:rsid w:val="00FB46AC"/>
    <w:rsid w:val="00FB4746"/>
    <w:rsid w:val="00FB48C8"/>
    <w:rsid w:val="00FB5774"/>
    <w:rsid w:val="00FB628F"/>
    <w:rsid w:val="00FB7FB2"/>
    <w:rsid w:val="00FC0A28"/>
    <w:rsid w:val="00FC0E77"/>
    <w:rsid w:val="00FC24B1"/>
    <w:rsid w:val="00FC26D2"/>
    <w:rsid w:val="00FC3133"/>
    <w:rsid w:val="00FC3390"/>
    <w:rsid w:val="00FC4116"/>
    <w:rsid w:val="00FC495B"/>
    <w:rsid w:val="00FC5C7D"/>
    <w:rsid w:val="00FC675E"/>
    <w:rsid w:val="00FD23FD"/>
    <w:rsid w:val="00FD2B86"/>
    <w:rsid w:val="00FD3555"/>
    <w:rsid w:val="00FD3C67"/>
    <w:rsid w:val="00FD4201"/>
    <w:rsid w:val="00FD6E81"/>
    <w:rsid w:val="00FD6F5F"/>
    <w:rsid w:val="00FD71CF"/>
    <w:rsid w:val="00FE0200"/>
    <w:rsid w:val="00FE043C"/>
    <w:rsid w:val="00FE0DD0"/>
    <w:rsid w:val="00FE1860"/>
    <w:rsid w:val="00FE2475"/>
    <w:rsid w:val="00FE25C8"/>
    <w:rsid w:val="00FE4050"/>
    <w:rsid w:val="00FE6F25"/>
    <w:rsid w:val="00FF0674"/>
    <w:rsid w:val="00FF06E7"/>
    <w:rsid w:val="00FF0748"/>
    <w:rsid w:val="00FF165F"/>
    <w:rsid w:val="00FF1AEA"/>
    <w:rsid w:val="00FF20BF"/>
    <w:rsid w:val="00FF22C5"/>
    <w:rsid w:val="00FF2308"/>
    <w:rsid w:val="00FF2F45"/>
    <w:rsid w:val="00FF31D6"/>
    <w:rsid w:val="00FF6AFC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4974F0-EA08-4CEA-801F-FB502FFC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AA5"/>
    <w:rPr>
      <w:sz w:val="24"/>
      <w:szCs w:val="24"/>
    </w:rPr>
  </w:style>
  <w:style w:type="paragraph" w:styleId="1">
    <w:name w:val="heading 1"/>
    <w:basedOn w:val="a"/>
    <w:next w:val="a"/>
    <w:qFormat/>
    <w:rsid w:val="00EB68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GB" w:eastAsia="en-US"/>
    </w:rPr>
  </w:style>
  <w:style w:type="paragraph" w:styleId="2">
    <w:name w:val="heading 2"/>
    <w:basedOn w:val="a"/>
    <w:qFormat/>
    <w:rsid w:val="003E2E8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B6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rsid w:val="009170B6"/>
    <w:pPr>
      <w:tabs>
        <w:tab w:val="center" w:pos="4677"/>
        <w:tab w:val="right" w:pos="9355"/>
      </w:tabs>
    </w:pPr>
    <w:rPr>
      <w:lang w:val="x-none" w:eastAsia="x-none"/>
    </w:rPr>
  </w:style>
  <w:style w:type="paragraph" w:customStyle="1" w:styleId="a6">
    <w:name w:val="Штамп"/>
    <w:basedOn w:val="a"/>
    <w:rsid w:val="009170B6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styleId="a7">
    <w:name w:val="page number"/>
    <w:basedOn w:val="a0"/>
    <w:rsid w:val="009170B6"/>
  </w:style>
  <w:style w:type="table" w:styleId="a8">
    <w:name w:val="Table Grid"/>
    <w:basedOn w:val="a1"/>
    <w:uiPriority w:val="39"/>
    <w:rsid w:val="00C47BB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5">
    <w:name w:val="Нижний колонтитул Знак"/>
    <w:link w:val="a4"/>
    <w:rsid w:val="0042001D"/>
    <w:rPr>
      <w:sz w:val="24"/>
      <w:szCs w:val="24"/>
    </w:rPr>
  </w:style>
  <w:style w:type="character" w:styleId="a9">
    <w:name w:val="Hyperlink"/>
    <w:rsid w:val="001D0B6C"/>
    <w:rPr>
      <w:color w:val="0000FF"/>
      <w:u w:val="single"/>
    </w:rPr>
  </w:style>
  <w:style w:type="paragraph" w:customStyle="1" w:styleId="Style2">
    <w:name w:val="Style2"/>
    <w:basedOn w:val="a"/>
    <w:rsid w:val="00A04993"/>
    <w:pPr>
      <w:widowControl w:val="0"/>
      <w:autoSpaceDE w:val="0"/>
      <w:autoSpaceDN w:val="0"/>
      <w:adjustRightInd w:val="0"/>
      <w:spacing w:line="478" w:lineRule="exact"/>
    </w:pPr>
  </w:style>
  <w:style w:type="character" w:customStyle="1" w:styleId="FontStyle146">
    <w:name w:val="Font Style146"/>
    <w:rsid w:val="00A04993"/>
    <w:rPr>
      <w:rFonts w:ascii="Times New Roman" w:hAnsi="Times New Roman" w:cs="Times New Roman"/>
      <w:sz w:val="26"/>
      <w:szCs w:val="26"/>
    </w:rPr>
  </w:style>
  <w:style w:type="paragraph" w:customStyle="1" w:styleId="Style22">
    <w:name w:val="Style22"/>
    <w:basedOn w:val="a"/>
    <w:rsid w:val="00A04993"/>
    <w:pPr>
      <w:widowControl w:val="0"/>
      <w:autoSpaceDE w:val="0"/>
      <w:autoSpaceDN w:val="0"/>
      <w:adjustRightInd w:val="0"/>
    </w:pPr>
  </w:style>
  <w:style w:type="character" w:customStyle="1" w:styleId="FontStyle225">
    <w:name w:val="Font Style225"/>
    <w:rsid w:val="008F31FB"/>
    <w:rPr>
      <w:rFonts w:ascii="Times New Roman" w:hAnsi="Times New Roman" w:cs="Times New Roman"/>
      <w:b/>
      <w:bCs/>
      <w:spacing w:val="10"/>
      <w:sz w:val="26"/>
      <w:szCs w:val="26"/>
    </w:rPr>
  </w:style>
  <w:style w:type="paragraph" w:customStyle="1" w:styleId="Style23">
    <w:name w:val="Style23"/>
    <w:basedOn w:val="a"/>
    <w:rsid w:val="008F31FB"/>
    <w:pPr>
      <w:widowControl w:val="0"/>
      <w:autoSpaceDE w:val="0"/>
      <w:autoSpaceDN w:val="0"/>
      <w:adjustRightInd w:val="0"/>
    </w:pPr>
  </w:style>
  <w:style w:type="paragraph" w:customStyle="1" w:styleId="Style24">
    <w:name w:val="Style24"/>
    <w:basedOn w:val="a"/>
    <w:rsid w:val="008F31FB"/>
    <w:pPr>
      <w:widowControl w:val="0"/>
      <w:autoSpaceDE w:val="0"/>
      <w:autoSpaceDN w:val="0"/>
      <w:adjustRightInd w:val="0"/>
      <w:spacing w:line="413" w:lineRule="exact"/>
      <w:ind w:firstLine="730"/>
    </w:pPr>
  </w:style>
  <w:style w:type="paragraph" w:customStyle="1" w:styleId="Style25">
    <w:name w:val="Style25"/>
    <w:basedOn w:val="a"/>
    <w:rsid w:val="008F31FB"/>
    <w:pPr>
      <w:widowControl w:val="0"/>
      <w:autoSpaceDE w:val="0"/>
      <w:autoSpaceDN w:val="0"/>
      <w:adjustRightInd w:val="0"/>
      <w:spacing w:line="418" w:lineRule="exact"/>
      <w:ind w:hanging="1752"/>
    </w:pPr>
  </w:style>
  <w:style w:type="paragraph" w:customStyle="1" w:styleId="Style32">
    <w:name w:val="Style32"/>
    <w:basedOn w:val="a"/>
    <w:rsid w:val="008F31FB"/>
    <w:pPr>
      <w:widowControl w:val="0"/>
      <w:autoSpaceDE w:val="0"/>
      <w:autoSpaceDN w:val="0"/>
      <w:adjustRightInd w:val="0"/>
    </w:pPr>
  </w:style>
  <w:style w:type="paragraph" w:customStyle="1" w:styleId="Style33">
    <w:name w:val="Style33"/>
    <w:basedOn w:val="a"/>
    <w:rsid w:val="008F31FB"/>
    <w:pPr>
      <w:widowControl w:val="0"/>
      <w:autoSpaceDE w:val="0"/>
      <w:autoSpaceDN w:val="0"/>
      <w:adjustRightInd w:val="0"/>
      <w:spacing w:line="403" w:lineRule="exact"/>
    </w:pPr>
  </w:style>
  <w:style w:type="paragraph" w:customStyle="1" w:styleId="Style35">
    <w:name w:val="Style35"/>
    <w:basedOn w:val="a"/>
    <w:rsid w:val="008F31FB"/>
    <w:pPr>
      <w:widowControl w:val="0"/>
      <w:autoSpaceDE w:val="0"/>
      <w:autoSpaceDN w:val="0"/>
      <w:adjustRightInd w:val="0"/>
      <w:spacing w:line="418" w:lineRule="exact"/>
      <w:ind w:firstLine="701"/>
    </w:pPr>
  </w:style>
  <w:style w:type="paragraph" w:customStyle="1" w:styleId="Style36">
    <w:name w:val="Style36"/>
    <w:basedOn w:val="a"/>
    <w:rsid w:val="008F31FB"/>
    <w:pPr>
      <w:widowControl w:val="0"/>
      <w:autoSpaceDE w:val="0"/>
      <w:autoSpaceDN w:val="0"/>
      <w:adjustRightInd w:val="0"/>
      <w:jc w:val="both"/>
    </w:pPr>
  </w:style>
  <w:style w:type="character" w:customStyle="1" w:styleId="FontStyle147">
    <w:name w:val="Font Style147"/>
    <w:rsid w:val="008F31FB"/>
    <w:rPr>
      <w:rFonts w:ascii="Arial Narrow" w:hAnsi="Arial Narrow" w:cs="Arial Narrow"/>
      <w:sz w:val="22"/>
      <w:szCs w:val="22"/>
    </w:rPr>
  </w:style>
  <w:style w:type="character" w:customStyle="1" w:styleId="FontStyle148">
    <w:name w:val="Font Style148"/>
    <w:rsid w:val="008F31FB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49">
    <w:name w:val="Font Style149"/>
    <w:rsid w:val="008F31FB"/>
    <w:rPr>
      <w:rFonts w:ascii="Times New Roman" w:hAnsi="Times New Roman" w:cs="Times New Roman"/>
      <w:sz w:val="22"/>
      <w:szCs w:val="22"/>
    </w:rPr>
  </w:style>
  <w:style w:type="paragraph" w:customStyle="1" w:styleId="Style45">
    <w:name w:val="Style45"/>
    <w:basedOn w:val="a"/>
    <w:rsid w:val="008F31FB"/>
    <w:pPr>
      <w:widowControl w:val="0"/>
      <w:autoSpaceDE w:val="0"/>
      <w:autoSpaceDN w:val="0"/>
      <w:adjustRightInd w:val="0"/>
      <w:spacing w:line="418" w:lineRule="exact"/>
    </w:pPr>
  </w:style>
  <w:style w:type="paragraph" w:customStyle="1" w:styleId="Style58">
    <w:name w:val="Style58"/>
    <w:basedOn w:val="a"/>
    <w:rsid w:val="008F31FB"/>
    <w:pPr>
      <w:widowControl w:val="0"/>
      <w:autoSpaceDE w:val="0"/>
      <w:autoSpaceDN w:val="0"/>
      <w:adjustRightInd w:val="0"/>
      <w:spacing w:line="418" w:lineRule="exact"/>
      <w:jc w:val="both"/>
    </w:pPr>
  </w:style>
  <w:style w:type="paragraph" w:customStyle="1" w:styleId="Style52">
    <w:name w:val="Style52"/>
    <w:basedOn w:val="a"/>
    <w:rsid w:val="008F31FB"/>
    <w:pPr>
      <w:widowControl w:val="0"/>
      <w:autoSpaceDE w:val="0"/>
      <w:autoSpaceDN w:val="0"/>
      <w:adjustRightInd w:val="0"/>
    </w:pPr>
  </w:style>
  <w:style w:type="character" w:customStyle="1" w:styleId="FontStyle246">
    <w:name w:val="Font Style246"/>
    <w:rsid w:val="008F31FB"/>
    <w:rPr>
      <w:rFonts w:ascii="Arial" w:hAnsi="Arial" w:cs="Arial"/>
      <w:sz w:val="18"/>
      <w:szCs w:val="18"/>
    </w:rPr>
  </w:style>
  <w:style w:type="paragraph" w:customStyle="1" w:styleId="Style80">
    <w:name w:val="Style80"/>
    <w:basedOn w:val="a"/>
    <w:rsid w:val="008F31FB"/>
    <w:pPr>
      <w:widowControl w:val="0"/>
      <w:autoSpaceDE w:val="0"/>
      <w:autoSpaceDN w:val="0"/>
      <w:adjustRightInd w:val="0"/>
      <w:spacing w:line="408" w:lineRule="exact"/>
    </w:pPr>
  </w:style>
  <w:style w:type="paragraph" w:customStyle="1" w:styleId="Style108">
    <w:name w:val="Style108"/>
    <w:basedOn w:val="a"/>
    <w:rsid w:val="008F31FB"/>
    <w:pPr>
      <w:widowControl w:val="0"/>
      <w:autoSpaceDE w:val="0"/>
      <w:autoSpaceDN w:val="0"/>
      <w:adjustRightInd w:val="0"/>
      <w:spacing w:line="413" w:lineRule="exact"/>
      <w:ind w:firstLine="422"/>
    </w:pPr>
  </w:style>
  <w:style w:type="paragraph" w:customStyle="1" w:styleId="Style122">
    <w:name w:val="Style122"/>
    <w:basedOn w:val="a"/>
    <w:rsid w:val="008F31FB"/>
    <w:pPr>
      <w:widowControl w:val="0"/>
      <w:autoSpaceDE w:val="0"/>
      <w:autoSpaceDN w:val="0"/>
      <w:adjustRightInd w:val="0"/>
      <w:spacing w:line="406" w:lineRule="exact"/>
      <w:ind w:firstLine="566"/>
    </w:pPr>
  </w:style>
  <w:style w:type="paragraph" w:customStyle="1" w:styleId="Style135">
    <w:name w:val="Style135"/>
    <w:basedOn w:val="a"/>
    <w:rsid w:val="008F31FB"/>
    <w:pPr>
      <w:widowControl w:val="0"/>
      <w:autoSpaceDE w:val="0"/>
      <w:autoSpaceDN w:val="0"/>
      <w:adjustRightInd w:val="0"/>
      <w:spacing w:line="408" w:lineRule="exact"/>
      <w:ind w:firstLine="139"/>
    </w:pPr>
  </w:style>
  <w:style w:type="character" w:customStyle="1" w:styleId="FontStyle179">
    <w:name w:val="Font Style179"/>
    <w:rsid w:val="008F31FB"/>
    <w:rPr>
      <w:rFonts w:ascii="Times New Roman" w:hAnsi="Times New Roman" w:cs="Times New Roman"/>
      <w:smallCaps/>
      <w:sz w:val="22"/>
      <w:szCs w:val="22"/>
    </w:rPr>
  </w:style>
  <w:style w:type="paragraph" w:customStyle="1" w:styleId="Style63">
    <w:name w:val="Style63"/>
    <w:basedOn w:val="a"/>
    <w:rsid w:val="008F31FB"/>
    <w:pPr>
      <w:widowControl w:val="0"/>
      <w:autoSpaceDE w:val="0"/>
      <w:autoSpaceDN w:val="0"/>
      <w:adjustRightInd w:val="0"/>
      <w:spacing w:line="406" w:lineRule="exact"/>
      <w:ind w:firstLine="706"/>
      <w:jc w:val="both"/>
    </w:pPr>
  </w:style>
  <w:style w:type="paragraph" w:customStyle="1" w:styleId="Style101">
    <w:name w:val="Style101"/>
    <w:basedOn w:val="a"/>
    <w:rsid w:val="008F31FB"/>
    <w:pPr>
      <w:widowControl w:val="0"/>
      <w:autoSpaceDE w:val="0"/>
      <w:autoSpaceDN w:val="0"/>
      <w:adjustRightInd w:val="0"/>
      <w:spacing w:line="408" w:lineRule="exact"/>
      <w:ind w:firstLine="701"/>
      <w:jc w:val="both"/>
    </w:pPr>
  </w:style>
  <w:style w:type="paragraph" w:customStyle="1" w:styleId="Style11">
    <w:name w:val="Style11"/>
    <w:basedOn w:val="a"/>
    <w:rsid w:val="008F31FB"/>
    <w:pPr>
      <w:widowControl w:val="0"/>
      <w:autoSpaceDE w:val="0"/>
      <w:autoSpaceDN w:val="0"/>
      <w:adjustRightInd w:val="0"/>
    </w:pPr>
  </w:style>
  <w:style w:type="paragraph" w:customStyle="1" w:styleId="Style20">
    <w:name w:val="Style20"/>
    <w:basedOn w:val="a"/>
    <w:rsid w:val="008F31FB"/>
    <w:pPr>
      <w:widowControl w:val="0"/>
      <w:autoSpaceDE w:val="0"/>
      <w:autoSpaceDN w:val="0"/>
      <w:adjustRightInd w:val="0"/>
      <w:spacing w:line="413" w:lineRule="exact"/>
      <w:ind w:firstLine="422"/>
    </w:pPr>
  </w:style>
  <w:style w:type="paragraph" w:customStyle="1" w:styleId="aa">
    <w:name w:val="Основной"/>
    <w:basedOn w:val="a"/>
    <w:rsid w:val="00EB685A"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ab">
    <w:name w:val="Balloon Text"/>
    <w:basedOn w:val="a"/>
    <w:semiHidden/>
    <w:rsid w:val="003A7E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713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apple-converted-space">
    <w:name w:val="apple-converted-space"/>
    <w:rsid w:val="005B0140"/>
  </w:style>
  <w:style w:type="character" w:customStyle="1" w:styleId="object-hover">
    <w:name w:val="object-hover"/>
    <w:rsid w:val="005B0140"/>
  </w:style>
  <w:style w:type="paragraph" w:styleId="ac">
    <w:name w:val="Title"/>
    <w:basedOn w:val="a"/>
    <w:next w:val="a"/>
    <w:link w:val="ad"/>
    <w:qFormat/>
    <w:rsid w:val="001E697D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d">
    <w:name w:val="Заголовок Знак"/>
    <w:link w:val="ac"/>
    <w:rsid w:val="001E697D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EC579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">
    <w:name w:val="No Spacing"/>
    <w:uiPriority w:val="1"/>
    <w:qFormat/>
    <w:rsid w:val="00EC5793"/>
    <w:rPr>
      <w:sz w:val="24"/>
      <w:szCs w:val="24"/>
    </w:rPr>
  </w:style>
  <w:style w:type="character" w:styleId="af0">
    <w:name w:val="annotation reference"/>
    <w:rsid w:val="008A71FC"/>
    <w:rPr>
      <w:sz w:val="16"/>
      <w:szCs w:val="16"/>
    </w:rPr>
  </w:style>
  <w:style w:type="paragraph" w:styleId="af1">
    <w:name w:val="annotation text"/>
    <w:basedOn w:val="a"/>
    <w:link w:val="af2"/>
    <w:rsid w:val="008A71FC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8A71FC"/>
  </w:style>
  <w:style w:type="paragraph" w:styleId="af3">
    <w:name w:val="annotation subject"/>
    <w:basedOn w:val="af1"/>
    <w:next w:val="af1"/>
    <w:link w:val="af4"/>
    <w:rsid w:val="008A71FC"/>
    <w:rPr>
      <w:b/>
      <w:bCs/>
    </w:rPr>
  </w:style>
  <w:style w:type="character" w:customStyle="1" w:styleId="af4">
    <w:name w:val="Тема примечания Знак"/>
    <w:link w:val="af3"/>
    <w:rsid w:val="008A71FC"/>
    <w:rPr>
      <w:b/>
      <w:bCs/>
    </w:rPr>
  </w:style>
  <w:style w:type="table" w:customStyle="1" w:styleId="10">
    <w:name w:val="Сетка таблицы1"/>
    <w:basedOn w:val="a1"/>
    <w:next w:val="a8"/>
    <w:uiPriority w:val="59"/>
    <w:rsid w:val="00554FF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FollowedHyperlink"/>
    <w:rsid w:val="0062588D"/>
    <w:rPr>
      <w:color w:val="800080"/>
      <w:u w:val="single"/>
    </w:rPr>
  </w:style>
  <w:style w:type="character" w:styleId="af6">
    <w:name w:val="Strong"/>
    <w:qFormat/>
    <w:rsid w:val="00FF1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imstas\&#1056;&#1072;&#1073;&#1086;&#1095;&#1080;&#1081;%20&#1089;&#1090;&#1086;&#1083;\&#1044;&#1086;&#1082;&#1091;&#1084;&#1077;&#1085;&#1090;%20&#1087;&#1086;%20&#1043;&#1054;&#1057;&#1058;%202_104_68%20&#1073;&#1077;&#1079;%20&#1090;&#1080;&#1090;&#1091;&#1083;&#1100;&#1085;&#1086;&#1075;&#1086;%20&#1083;&#1080;&#1089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по ГОСТ 2_104_68 без титульного листа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Станция</vt:lpstr>
    </vt:vector>
  </TitlesOfParts>
  <Company>YDsoft</Company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Станция</dc:title>
  <dc:subject/>
  <dc:creator>kimstas</dc:creator>
  <cp:keywords/>
  <cp:lastModifiedBy>Влад</cp:lastModifiedBy>
  <cp:revision>2</cp:revision>
  <cp:lastPrinted>2018-12-11T13:28:00Z</cp:lastPrinted>
  <dcterms:created xsi:type="dcterms:W3CDTF">2019-09-18T19:09:00Z</dcterms:created>
  <dcterms:modified xsi:type="dcterms:W3CDTF">2019-09-18T19:09:00Z</dcterms:modified>
</cp:coreProperties>
</file>